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A5E" w:rsidRDefault="00C03470">
      <w:pPr>
        <w:pStyle w:val="BodyText"/>
        <w:rPr>
          <w:rFonts w:ascii="Times New Roman"/>
          <w:sz w:val="20"/>
        </w:rPr>
      </w:pPr>
      <w:r w:rsidRPr="00C03470">
        <w:rPr>
          <w:noProof/>
        </w:rPr>
        <w:pict>
          <v:group id="_x0000_s1053" style="position:absolute;margin-left:356.6pt;margin-top:-323pt;width:201.65pt;height:141.15pt;z-index:487620096" coordorigin="7872" coordsize="4033,2823">
            <v:group id="_x0000_s1052" style="position:absolute;left:7872;width:4033;height:2823" coordorigin="7872" coordsize="4033,2823" o:regroupid="7">
              <v:shape id="_x0000_s1034" style="position:absolute;left:7911;width:3994;height:2797" coordorigin="7912" coordsize="3994,2797" o:regroupid="5" path="m11906,1550l9691,,7912,r3994,2796l11906,1550xe" fillcolor="#df5449" stroked="f">
                <v:path arrowok="t"/>
              </v:shape>
              <v:shape id="_x0000_s1033" style="position:absolute;left:7872;width:4031;height:2823" coordorigin="7875" coordsize="4031,2823" o:spt="100" o:regroupid="5" adj="0,,0" path="m11906,2770l7949,r-74,l11906,2822r,-52xm11906,1525l9728,r-74,l11906,1576r,-51xe" fillcolor="#aa312a" stroked="f">
                <v:stroke joinstyle="round"/>
                <v:formulas/>
                <v:path arrowok="t" o:connecttype="segments"/>
              </v:shape>
            </v:group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1" type="#_x0000_t136" style="position:absolute;left:9284;top:828;width:2158;height:560;rotation:34;mso-position-horizontal-relative:page;mso-position-vertical-relative:page" o:regroupid="7" stroked="f">
              <o:extrusion v:ext="view" autorotationcenter="t"/>
              <v:textpath style="font-family:&quot;Arial&quot;;font-size:28pt;font-weight:bold;v-text-kern:t;mso-text-shadow:auto" string="{{payment_status}}"/>
            </v:shape>
          </v:group>
        </w:pict>
      </w:r>
    </w:p>
    <w:p w:rsidR="00384A5E" w:rsidRDefault="00384A5E">
      <w:pPr>
        <w:pStyle w:val="BodyText"/>
        <w:rPr>
          <w:rFonts w:ascii="Times New Roman"/>
          <w:sz w:val="20"/>
        </w:rPr>
      </w:pPr>
    </w:p>
    <w:p w:rsidR="006C0E5B" w:rsidRDefault="006C0E5B">
      <w:pPr>
        <w:pStyle w:val="BodyText"/>
        <w:rPr>
          <w:rFonts w:ascii="Times New Roman"/>
          <w:sz w:val="20"/>
        </w:rPr>
      </w:pPr>
    </w:p>
    <w:tbl>
      <w:tblPr>
        <w:tblW w:w="0" w:type="auto"/>
        <w:tblCellSpacing w:w="10" w:type="dxa"/>
        <w:tblInd w:w="1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3"/>
        <w:gridCol w:w="4398"/>
        <w:gridCol w:w="2107"/>
        <w:gridCol w:w="1216"/>
        <w:gridCol w:w="2089"/>
      </w:tblGrid>
      <w:tr w:rsidR="00BC078F" w:rsidRPr="00BC078F" w:rsidTr="00BC078F">
        <w:trPr>
          <w:trHeight w:val="285"/>
          <w:tblCellSpacing w:w="10" w:type="dxa"/>
        </w:trPr>
        <w:tc>
          <w:tcPr>
            <w:tcW w:w="493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4378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Product Name</w:t>
            </w:r>
          </w:p>
        </w:tc>
        <w:tc>
          <w:tcPr>
            <w:tcW w:w="2087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1196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Qty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</w:tr>
      <w:tr w:rsidR="007D2A26" w:rsidRPr="00BC078F" w:rsidTr="00D02C49">
        <w:trPr>
          <w:trHeight w:val="60"/>
          <w:tblCellSpacing w:w="10" w:type="dxa"/>
        </w:trPr>
        <w:tc>
          <w:tcPr>
            <w:tcW w:w="10293" w:type="dxa"/>
            <w:gridSpan w:val="5"/>
            <w:shd w:val="clear" w:color="auto" w:fill="FFFFFF"/>
            <w:vAlign w:val="center"/>
          </w:tcPr>
          <w:p w:rsidR="007D2A26" w:rsidRPr="00D02C49" w:rsidRDefault="007D2A26" w:rsidP="008A688B">
            <w:pPr>
              <w:pStyle w:val="BodyText"/>
              <w:ind w:left="167"/>
              <w:rPr>
                <w:rFonts w:ascii="Arial" w:hAnsi="Arial" w:cs="Arial"/>
                <w:sz w:val="2"/>
                <w:szCs w:val="2"/>
              </w:rPr>
            </w:pPr>
            <w:r w:rsidRPr="008A688B">
              <w:rPr>
                <w:rFonts w:ascii="Arial" w:hAnsi="Arial" w:cs="Arial"/>
                <w:sz w:val="2"/>
                <w:szCs w:val="2"/>
              </w:rPr>
              <w:t>{%</w:t>
            </w:r>
            <w:r w:rsidR="00A551F8" w:rsidRPr="008A688B">
              <w:rPr>
                <w:rFonts w:ascii="Arial" w:hAnsi="Arial" w:cs="Arial"/>
                <w:sz w:val="2"/>
                <w:szCs w:val="2"/>
              </w:rPr>
              <w:t xml:space="preserve"> </w:t>
            </w:r>
            <w:r w:rsidRPr="008A688B">
              <w:rPr>
                <w:rFonts w:ascii="Arial" w:hAnsi="Arial" w:cs="Arial"/>
                <w:sz w:val="2"/>
                <w:szCs w:val="2"/>
              </w:rPr>
              <w:t>for product in products %}</w:t>
            </w:r>
          </w:p>
        </w:tc>
      </w:tr>
      <w:tr w:rsidR="007D2A26" w:rsidRPr="00BC078F" w:rsidTr="00D02C49">
        <w:trPr>
          <w:trHeight w:val="60"/>
          <w:tblCellSpacing w:w="10" w:type="dxa"/>
        </w:trPr>
        <w:tc>
          <w:tcPr>
            <w:tcW w:w="493" w:type="dxa"/>
            <w:shd w:val="clear" w:color="auto" w:fill="FFFFFF"/>
            <w:vAlign w:val="center"/>
          </w:tcPr>
          <w:p w:rsidR="007D2A26" w:rsidRPr="00BC078F" w:rsidRDefault="007D2A26" w:rsidP="008638D4">
            <w:pPr>
              <w:pStyle w:val="BodyTex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</w:t>
            </w:r>
            <w:r w:rsidR="00614774">
              <w:rPr>
                <w:rFonts w:ascii="Arial" w:hAnsi="Arial" w:cs="Arial"/>
                <w:sz w:val="20"/>
                <w:szCs w:val="20"/>
              </w:rPr>
              <w:t>product.id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4378" w:type="dxa"/>
            <w:shd w:val="clear" w:color="auto" w:fill="FFFFFF"/>
            <w:vAlign w:val="center"/>
          </w:tcPr>
          <w:p w:rsidR="007D2A26" w:rsidRPr="00BC078F" w:rsidRDefault="007D2A26" w:rsidP="00614774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614774">
              <w:rPr>
                <w:rFonts w:ascii="Arial" w:hAnsi="Arial" w:cs="Arial"/>
                <w:sz w:val="20"/>
                <w:szCs w:val="20"/>
              </w:rPr>
              <w:t>{{product.productName}}</w:t>
            </w:r>
          </w:p>
        </w:tc>
        <w:tc>
          <w:tcPr>
            <w:tcW w:w="2087" w:type="dxa"/>
            <w:shd w:val="clear" w:color="auto" w:fill="FFFFFF"/>
            <w:vAlign w:val="center"/>
          </w:tcPr>
          <w:p w:rsidR="007D2A26" w:rsidRPr="00BC078F" w:rsidRDefault="007D2A26" w:rsidP="00614774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614774">
              <w:rPr>
                <w:rFonts w:ascii="Arial" w:hAnsi="Arial" w:cs="Arial"/>
                <w:sz w:val="20"/>
                <w:szCs w:val="20"/>
              </w:rPr>
              <w:t>{{product.unitPrice}}</w:t>
            </w:r>
          </w:p>
        </w:tc>
        <w:tc>
          <w:tcPr>
            <w:tcW w:w="1196" w:type="dxa"/>
            <w:shd w:val="clear" w:color="auto" w:fill="FFFFFF"/>
            <w:vAlign w:val="center"/>
          </w:tcPr>
          <w:p w:rsidR="007D2A26" w:rsidRPr="00BC078F" w:rsidRDefault="007D2A26" w:rsidP="00614774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</w:t>
            </w:r>
            <w:r w:rsidR="00614774">
              <w:rPr>
                <w:rFonts w:ascii="Arial" w:hAnsi="Arial" w:cs="Arial"/>
                <w:sz w:val="20"/>
                <w:szCs w:val="20"/>
              </w:rPr>
              <w:t>{product.qty}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7D2A26" w:rsidRPr="00BC078F" w:rsidRDefault="007D2A26" w:rsidP="00614774">
            <w:pPr>
              <w:pStyle w:val="BodyText"/>
              <w:ind w:left="167"/>
              <w:rPr>
                <w:rFonts w:ascii="Arial" w:hAnsi="Arial" w:cs="Arial"/>
                <w:sz w:val="20"/>
                <w:szCs w:val="20"/>
              </w:rPr>
            </w:pPr>
            <w:r w:rsidRPr="00BC078F">
              <w:rPr>
                <w:rFonts w:ascii="Arial" w:hAnsi="Tahoma" w:cs="Arial"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614774">
              <w:rPr>
                <w:rFonts w:ascii="Arial" w:hAnsi="Arial" w:cs="Arial"/>
                <w:sz w:val="20"/>
                <w:szCs w:val="20"/>
              </w:rPr>
              <w:t>{ product.unitPrice * product.qty}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D2A26" w:rsidRPr="00BC078F" w:rsidTr="00D02C49">
        <w:trPr>
          <w:trHeight w:val="60"/>
          <w:tblCellSpacing w:w="10" w:type="dxa"/>
        </w:trPr>
        <w:tc>
          <w:tcPr>
            <w:tcW w:w="10293" w:type="dxa"/>
            <w:gridSpan w:val="5"/>
            <w:shd w:val="clear" w:color="auto" w:fill="FFFFFF"/>
            <w:vAlign w:val="center"/>
          </w:tcPr>
          <w:p w:rsidR="007D2A26" w:rsidRPr="00D02C49" w:rsidRDefault="007A0A33" w:rsidP="007D2A26">
            <w:pPr>
              <w:pStyle w:val="BodyText"/>
              <w:ind w:left="167"/>
              <w:rPr>
                <w:rFonts w:ascii="Arial" w:hAnsi="Tahoma" w:cs="Arial"/>
                <w:sz w:val="2"/>
                <w:szCs w:val="2"/>
              </w:rPr>
            </w:pPr>
            <w:r w:rsidRPr="008A688B">
              <w:rPr>
                <w:rFonts w:ascii="Arial" w:hAnsi="Tahoma" w:cs="Arial"/>
                <w:sz w:val="2"/>
                <w:szCs w:val="2"/>
              </w:rPr>
              <w:t>{%</w:t>
            </w:r>
            <w:r w:rsidR="008A688B" w:rsidRPr="008A688B">
              <w:rPr>
                <w:rFonts w:ascii="Arial" w:hAnsi="Tahoma" w:cs="Arial"/>
                <w:sz w:val="2"/>
                <w:szCs w:val="2"/>
              </w:rPr>
              <w:t xml:space="preserve"> </w:t>
            </w:r>
            <w:r w:rsidR="007D2A26" w:rsidRPr="008A688B">
              <w:rPr>
                <w:rFonts w:ascii="Arial" w:hAnsi="Tahoma" w:cs="Arial"/>
                <w:sz w:val="2"/>
                <w:szCs w:val="2"/>
              </w:rPr>
              <w:t>endfor %}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401174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Sub Tota</w:t>
            </w:r>
            <w:r w:rsidR="00401174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{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sub_total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Delivery Charge (+)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{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delivery_charge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Discount (-)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{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discount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BC078F" w:rsidRPr="00BC078F" w:rsidTr="00BC078F">
        <w:trPr>
          <w:trHeight w:val="30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DA4B6C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r w:rsidR="00DA4B6C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5209F">
              <w:rPr>
                <w:rFonts w:ascii="Arial" w:hAnsi="Arial" w:cs="Arial"/>
                <w:b/>
                <w:sz w:val="20"/>
                <w:szCs w:val="20"/>
              </w:rPr>
              <w:t>total}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6C0E5B" w:rsidRDefault="006C0E5B">
      <w:pPr>
        <w:pStyle w:val="BodyText"/>
        <w:rPr>
          <w:sz w:val="20"/>
        </w:rPr>
      </w:pPr>
    </w:p>
    <w:p w:rsidR="006C0E5B" w:rsidRDefault="006C0E5B">
      <w:pPr>
        <w:pStyle w:val="BodyText"/>
        <w:spacing w:before="3"/>
        <w:rPr>
          <w:sz w:val="24"/>
        </w:rPr>
      </w:pPr>
    </w:p>
    <w:sectPr w:rsidR="006C0E5B" w:rsidSect="006C0E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0" w:right="740" w:bottom="280" w:left="7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BFC" w:rsidRPr="00756B7C" w:rsidRDefault="005E2BFC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separator/>
      </w:r>
    </w:p>
  </w:endnote>
  <w:endnote w:type="continuationSeparator" w:id="1">
    <w:p w:rsidR="005E2BFC" w:rsidRPr="00756B7C" w:rsidRDefault="005E2BFC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2EC" w:rsidRDefault="00DA32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EBE" w:rsidRDefault="002C5EBE" w:rsidP="002C5EBE">
    <w:pPr>
      <w:spacing w:before="92"/>
      <w:ind w:left="167"/>
      <w:rPr>
        <w:rFonts w:ascii="Arial"/>
        <w:b/>
        <w:sz w:val="24"/>
      </w:rPr>
    </w:pPr>
    <w:r>
      <w:rPr>
        <w:rFonts w:ascii="Arial"/>
        <w:b/>
        <w:sz w:val="24"/>
      </w:rPr>
      <w:t>Transactions</w:t>
    </w:r>
  </w:p>
  <w:p w:rsidR="002C5EBE" w:rsidRDefault="002C5EBE" w:rsidP="002C5EBE">
    <w:pPr>
      <w:pStyle w:val="BodyText"/>
      <w:spacing w:before="47"/>
      <w:ind w:right="3638"/>
    </w:pPr>
  </w:p>
  <w:tbl>
    <w:tblPr>
      <w:tblW w:w="0" w:type="auto"/>
      <w:jc w:val="right"/>
      <w:tblCellSpacing w:w="10" w:type="dxa"/>
      <w:tblInd w:w="127" w:type="dxa"/>
      <w:tblLayout w:type="fixed"/>
      <w:tblCellMar>
        <w:left w:w="0" w:type="dxa"/>
        <w:right w:w="0" w:type="dxa"/>
      </w:tblCellMar>
      <w:tblLook w:val="01E0"/>
    </w:tblPr>
    <w:tblGrid>
      <w:gridCol w:w="2593"/>
      <w:gridCol w:w="2583"/>
      <w:gridCol w:w="2583"/>
      <w:gridCol w:w="2593"/>
    </w:tblGrid>
    <w:tr w:rsidR="002C5EBE" w:rsidRPr="005823B5" w:rsidTr="00CB41A5">
      <w:trPr>
        <w:trHeight w:val="285"/>
        <w:tblCellSpacing w:w="10" w:type="dxa"/>
        <w:jc w:val="right"/>
      </w:trPr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Transaction Date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Gateway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</w:rPr>
          </w:pPr>
          <w:r w:rsidRPr="005823B5">
            <w:rPr>
              <w:rFonts w:ascii="Arial" w:hAnsi="Arial" w:cs="Arial"/>
              <w:b/>
            </w:rPr>
            <w:t>Transaction ID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Amount</w:t>
          </w:r>
        </w:p>
      </w:tc>
    </w:tr>
    <w:tr w:rsidR="002C5EBE" w:rsidRPr="005823B5" w:rsidTr="00CB41A5">
      <w:trPr>
        <w:trHeight w:val="377"/>
        <w:tblCellSpacing w:w="10" w:type="dxa"/>
        <w:jc w:val="right"/>
      </w:trPr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BD7126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{</w:t>
          </w:r>
          <w:r w:rsidR="002C5EBE" w:rsidRPr="005823B5">
            <w:rPr>
              <w:rFonts w:ascii="Arial" w:hAnsi="Arial" w:cs="Arial"/>
            </w:rPr>
            <w:t>{</w:t>
          </w:r>
          <w:r w:rsidR="00B318F5">
            <w:rPr>
              <w:rFonts w:ascii="Arial" w:hAnsi="Arial" w:cs="Arial"/>
            </w:rPr>
            <w:t xml:space="preserve"> </w:t>
          </w:r>
          <w:r w:rsidR="00BD7126">
            <w:rPr>
              <w:rFonts w:ascii="Arial" w:hAnsi="Arial" w:cs="Arial"/>
            </w:rPr>
            <w:t>‘’ if payment_method</w:t>
          </w:r>
          <w:r w:rsidR="00B318F5">
            <w:rPr>
              <w:rFonts w:ascii="Arial" w:hAnsi="Arial" w:cs="Arial"/>
            </w:rPr>
            <w:t xml:space="preserve"> </w:t>
          </w:r>
          <w:r w:rsidR="00BD7126">
            <w:rPr>
              <w:rFonts w:ascii="Arial" w:hAnsi="Arial" w:cs="Arial"/>
            </w:rPr>
            <w:t>=</w:t>
          </w:r>
          <w:r w:rsidR="00EA26B3">
            <w:rPr>
              <w:rFonts w:ascii="Arial" w:hAnsi="Arial" w:cs="Arial"/>
            </w:rPr>
            <w:t>=</w:t>
          </w:r>
          <w:r w:rsidR="00B318F5">
            <w:rPr>
              <w:rFonts w:ascii="Arial" w:hAnsi="Arial" w:cs="Arial"/>
            </w:rPr>
            <w:t xml:space="preserve"> </w:t>
          </w:r>
          <w:r w:rsidR="00BD7126">
            <w:rPr>
              <w:rFonts w:ascii="Arial" w:hAnsi="Arial" w:cs="Arial"/>
            </w:rPr>
            <w:t xml:space="preserve">’COD’ else </w:t>
          </w:r>
          <w:r w:rsidR="0085209F">
            <w:rPr>
              <w:rFonts w:ascii="Arial" w:hAnsi="Arial" w:cs="Arial"/>
            </w:rPr>
            <w:t>transaction_date</w:t>
          </w:r>
          <w:r w:rsidR="00B318F5">
            <w:rPr>
              <w:rFonts w:ascii="Arial" w:hAnsi="Arial" w:cs="Arial"/>
            </w:rPr>
            <w:t xml:space="preserve"> </w:t>
          </w:r>
          <w:r w:rsidR="002C5EBE" w:rsidRPr="005823B5">
            <w:rPr>
              <w:rFonts w:ascii="Arial" w:hAnsi="Arial" w:cs="Arial"/>
            </w:rPr>
            <w:t>}</w:t>
          </w:r>
          <w:r>
            <w:rPr>
              <w:rFonts w:ascii="Arial" w:hAnsi="Arial" w:cs="Arial"/>
            </w:rPr>
            <w:t>}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DA32E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{</w:t>
          </w:r>
          <w:r w:rsidRPr="005823B5">
            <w:rPr>
              <w:rFonts w:ascii="Arial" w:hAnsi="Arial" w:cs="Arial"/>
            </w:rPr>
            <w:t>{</w:t>
          </w:r>
          <w:r>
            <w:rPr>
              <w:rFonts w:ascii="Arial" w:hAnsi="Arial" w:cs="Arial"/>
            </w:rPr>
            <w:t xml:space="preserve"> ‘’ if payment_method == ’COD’ else payment_method </w:t>
          </w:r>
          <w:r w:rsidRPr="005823B5">
            <w:rPr>
              <w:rFonts w:ascii="Arial" w:hAnsi="Arial" w:cs="Arial"/>
            </w:rPr>
            <w:t>}</w:t>
          </w:r>
          <w:r>
            <w:rPr>
              <w:rFonts w:ascii="Arial" w:hAnsi="Arial" w:cs="Arial"/>
            </w:rPr>
            <w:t>}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DA32EC" w:rsidP="00DA32EC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{</w:t>
          </w:r>
          <w:r w:rsidRPr="005823B5">
            <w:rPr>
              <w:rFonts w:ascii="Arial" w:hAnsi="Arial" w:cs="Arial"/>
            </w:rPr>
            <w:t>{</w:t>
          </w:r>
          <w:r>
            <w:rPr>
              <w:rFonts w:ascii="Arial" w:hAnsi="Arial" w:cs="Arial"/>
            </w:rPr>
            <w:t xml:space="preserve"> ‘’ if payment_method == ’COD’ else transaction_id </w:t>
          </w:r>
          <w:r w:rsidRPr="005823B5">
            <w:rPr>
              <w:rFonts w:ascii="Arial" w:hAnsi="Arial" w:cs="Arial"/>
            </w:rPr>
            <w:t>}</w:t>
          </w:r>
          <w:r>
            <w:rPr>
              <w:rFonts w:ascii="Arial" w:hAnsi="Arial" w:cs="Arial"/>
            </w:rPr>
            <w:t>}</w:t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DA32EC" w:rsidP="00DA32EC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{</w:t>
          </w:r>
          <w:r w:rsidRPr="005823B5">
            <w:rPr>
              <w:rFonts w:ascii="Arial" w:hAnsi="Arial" w:cs="Arial"/>
            </w:rPr>
            <w:t>{</w:t>
          </w:r>
          <w:r>
            <w:rPr>
              <w:rFonts w:ascii="Arial" w:hAnsi="Arial" w:cs="Arial"/>
            </w:rPr>
            <w:t xml:space="preserve"> ‘’ if payment_method == ’COD’ else ‘</w:t>
          </w:r>
          <w:r w:rsidRPr="00F50A53">
            <w:rPr>
              <w:rFonts w:ascii="Tahoma" w:hAnsi="Tahoma" w:cs="Tahoma"/>
              <w:b/>
            </w:rPr>
            <w:t>৳</w:t>
          </w:r>
          <w:r w:rsidRPr="00DA32EC">
            <w:rPr>
              <w:rFonts w:ascii="Tahoma" w:hAnsi="Tahoma" w:cs="Tahoma"/>
            </w:rPr>
            <w:t>’</w:t>
          </w:r>
          <w:r>
            <w:rPr>
              <w:rFonts w:ascii="Arial" w:hAnsi="Arial" w:cs="Arial"/>
            </w:rPr>
            <w:t xml:space="preserve"> + paid_amount </w:t>
          </w:r>
          <w:r w:rsidRPr="005823B5">
            <w:rPr>
              <w:rFonts w:ascii="Arial" w:hAnsi="Arial" w:cs="Arial"/>
            </w:rPr>
            <w:t>}</w:t>
          </w:r>
          <w:r>
            <w:rPr>
              <w:rFonts w:ascii="Arial" w:hAnsi="Arial" w:cs="Arial"/>
            </w:rPr>
            <w:t>}</w:t>
          </w:r>
        </w:p>
      </w:tc>
    </w:tr>
  </w:tbl>
  <w:p w:rsidR="002C5EBE" w:rsidRDefault="002C5EBE" w:rsidP="002C5EBE">
    <w:pPr>
      <w:pStyle w:val="BodyText"/>
      <w:spacing w:before="47"/>
      <w:ind w:right="3638"/>
    </w:pPr>
  </w:p>
  <w:p w:rsidR="002E4AAF" w:rsidRDefault="00C03470" w:rsidP="002C5EBE">
    <w:pPr>
      <w:pStyle w:val="Footer"/>
    </w:pPr>
    <w:r>
      <w:rPr>
        <w:noProof/>
      </w:rPr>
      <w:pict>
        <v:group id="_x0000_s3085" style="position:absolute;margin-left:5.5pt;margin-top:2.5pt;width:510.55pt;height:33.5pt;z-index:251670528" coordorigin="850,15411" coordsize="10211,670">
          <v:rect id="_x0000_s3076" style="position:absolute;left:850;top:15411;width:10205;height:670" o:regroupid="1" fillcolor="#ccc" stroked="f"/>
          <v:shapetype id="_x0000_t202" coordsize="21600,21600" o:spt="202" path="m,l,21600r21600,l21600,xe">
            <v:stroke joinstyle="miter"/>
            <v:path gradientshapeok="t" o:connecttype="rect"/>
          </v:shapetype>
          <v:shape id="_x0000_s3077" type="#_x0000_t202" style="position:absolute;left:9020;top:15756;width:2041;height:325" o:regroupid="1" fillcolor="#efefef" stroked="f">
            <v:textbox style="mso-next-textbox:#_x0000_s3077" inset="0,0,0,0">
              <w:txbxContent>
                <w:p w:rsidR="002C5EBE" w:rsidRDefault="002C5EBE" w:rsidP="002C5EBE">
                  <w:pPr>
                    <w:spacing w:before="49"/>
                    <w:ind w:left="350"/>
                    <w:rPr>
                      <w:rFonts w:ascii="Arial"/>
                      <w:b/>
                      <w:sz w:val="18"/>
                    </w:rPr>
                  </w:pPr>
                  <w:r w:rsidRPr="00F50A53">
                    <w:rPr>
                      <w:rFonts w:ascii="Tahoma" w:hAnsi="Tahoma" w:cs="Tahoma"/>
                      <w:b/>
                      <w:sz w:val="18"/>
                    </w:rPr>
                    <w:t>৳</w:t>
                  </w:r>
                  <w:r>
                    <w:rPr>
                      <w:rFonts w:ascii="Arial"/>
                      <w:b/>
                      <w:sz w:val="18"/>
                    </w:rPr>
                    <w:t>{</w:t>
                  </w:r>
                  <w:r w:rsidR="001306DC">
                    <w:rPr>
                      <w:rFonts w:ascii="Arial"/>
                      <w:b/>
                      <w:sz w:val="18"/>
                    </w:rPr>
                    <w:t>{</w:t>
                  </w:r>
                  <w:r w:rsidR="0085209F">
                    <w:rPr>
                      <w:rFonts w:ascii="Arial"/>
                      <w:b/>
                      <w:sz w:val="18"/>
                    </w:rPr>
                    <w:t>balance</w:t>
                  </w:r>
                  <w:r w:rsidR="001306DC">
                    <w:rPr>
                      <w:rFonts w:ascii="Arial"/>
                      <w:b/>
                      <w:sz w:val="18"/>
                    </w:rPr>
                    <w:t>}}</w:t>
                  </w:r>
                </w:p>
              </w:txbxContent>
            </v:textbox>
          </v:shape>
          <v:shape id="_x0000_s3078" type="#_x0000_t202" style="position:absolute;left:9014;top:15431;width:2041;height:325" o:regroupid="1" fillcolor="#efefef" stroked="f">
            <v:textbox style="mso-next-textbox:#_x0000_s3078" inset="0,0,0,0">
              <w:txbxContent>
                <w:p w:rsidR="002C5EBE" w:rsidRDefault="002C5EBE" w:rsidP="002C5EBE">
                  <w:pPr>
                    <w:spacing w:before="49"/>
                    <w:ind w:left="350"/>
                    <w:rPr>
                      <w:rFonts w:ascii="Arial"/>
                      <w:b/>
                      <w:sz w:val="18"/>
                    </w:rPr>
                  </w:pPr>
                  <w:r w:rsidRPr="00E90985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৳</w:t>
                  </w:r>
                  <w:r w:rsidR="00DA32EC" w:rsidRPr="00E90985">
                    <w:rPr>
                      <w:rFonts w:ascii="Arial" w:hAnsi="Arial" w:cs="Arial"/>
                      <w:b/>
                      <w:sz w:val="18"/>
                      <w:szCs w:val="18"/>
                    </w:rPr>
                    <w:t>{{ ‘</w:t>
                  </w:r>
                  <w:r w:rsidR="00D11067" w:rsidRPr="00E90985">
                    <w:rPr>
                      <w:rFonts w:ascii="Arial" w:hAnsi="Arial" w:cs="Arial"/>
                      <w:b/>
                      <w:sz w:val="18"/>
                      <w:szCs w:val="18"/>
                    </w:rPr>
                    <w:t>0</w:t>
                  </w:r>
                  <w:r w:rsidR="00DA32EC" w:rsidRPr="00E90985">
                    <w:rPr>
                      <w:rFonts w:ascii="Arial" w:hAnsi="Arial" w:cs="Arial"/>
                      <w:b/>
                      <w:sz w:val="18"/>
                      <w:szCs w:val="18"/>
                    </w:rPr>
                    <w:t>’ if</w:t>
                  </w:r>
                  <w:r w:rsidR="00DA32EC">
                    <w:rPr>
                      <w:rFonts w:ascii="Arial" w:hAnsi="Arial" w:cs="Arial"/>
                    </w:rPr>
                    <w:t xml:space="preserve"> payment_method == ’COD’ else paid_amount </w:t>
                  </w:r>
                  <w:r w:rsidR="00DA32EC" w:rsidRPr="005823B5">
                    <w:rPr>
                      <w:rFonts w:ascii="Arial" w:hAnsi="Arial" w:cs="Arial"/>
                    </w:rPr>
                    <w:t>}</w:t>
                  </w:r>
                  <w:r w:rsidR="00DA32EC"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  <v:shape id="_x0000_s3079" type="#_x0000_t202" style="position:absolute;left:850;top:15756;width:8144;height:325" o:regroupid="1" fillcolor="#efefef" stroked="f">
            <v:textbox style="mso-next-textbox:#_x0000_s3079" inset="0,0,0,0">
              <w:txbxContent>
                <w:p w:rsidR="002C5EBE" w:rsidRDefault="002C5EBE" w:rsidP="002C5EBE">
                  <w:pPr>
                    <w:spacing w:before="49"/>
                    <w:ind w:right="77"/>
                    <w:jc w:val="righ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Balance</w:t>
                  </w:r>
                </w:p>
              </w:txbxContent>
            </v:textbox>
          </v:shape>
          <v:shape id="_x0000_s3082" type="#_x0000_t202" style="position:absolute;left:850;top:15431;width:8144;height:325" o:regroupid="1" fillcolor="#efefef" stroked="f">
            <v:textbox style="mso-next-textbox:#_x0000_s3082" inset="0,0,0,0">
              <w:txbxContent>
                <w:p w:rsidR="002C5EBE" w:rsidRDefault="002C5EBE" w:rsidP="002C5EBE">
                  <w:pPr>
                    <w:spacing w:before="49"/>
                    <w:ind w:right="77"/>
                    <w:jc w:val="righ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Paid</w:t>
                  </w:r>
                </w:p>
              </w:txbxContent>
            </v:textbox>
          </v:shape>
        </v:group>
      </w:pict>
    </w:r>
  </w:p>
  <w:p w:rsidR="002C5EBE" w:rsidRPr="002C5EBE" w:rsidRDefault="002C5EBE" w:rsidP="002C5E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2EC" w:rsidRDefault="00DA32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BFC" w:rsidRPr="00756B7C" w:rsidRDefault="005E2BFC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separator/>
      </w:r>
    </w:p>
  </w:footnote>
  <w:footnote w:type="continuationSeparator" w:id="1">
    <w:p w:rsidR="005E2BFC" w:rsidRPr="00756B7C" w:rsidRDefault="005E2BFC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2EC" w:rsidRDefault="00DA32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EBE" w:rsidRDefault="002C5EBE" w:rsidP="002C5EBE">
    <w:pPr>
      <w:pStyle w:val="BodyText"/>
      <w:rPr>
        <w:rFonts w:ascii="Times New Roman"/>
        <w:sz w:val="20"/>
      </w:rPr>
    </w:pPr>
  </w:p>
  <w:p w:rsidR="002C5EBE" w:rsidRDefault="002C5EBE" w:rsidP="002C5EBE">
    <w:pPr>
      <w:pStyle w:val="BodyText"/>
      <w:spacing w:before="8"/>
      <w:jc w:val="right"/>
      <w:rPr>
        <w:rFonts w:ascii="Times New Roman"/>
        <w:sz w:val="21"/>
      </w:rPr>
    </w:pPr>
  </w:p>
  <w:p w:rsidR="002C5EBE" w:rsidRDefault="002C5EBE" w:rsidP="002C5EBE">
    <w:pPr>
      <w:pStyle w:val="BodyText"/>
      <w:ind w:left="110"/>
      <w:rPr>
        <w:rFonts w:ascii="Times New Roman"/>
        <w:sz w:val="20"/>
      </w:rPr>
    </w:pPr>
    <w:r>
      <w:rPr>
        <w:rFonts w:ascii="Times New Roman"/>
        <w:noProof/>
        <w:sz w:val="20"/>
      </w:rPr>
      <w:drawing>
        <wp:inline distT="0" distB="0" distL="0" distR="0">
          <wp:extent cx="1948180" cy="1073150"/>
          <wp:effectExtent l="0" t="0" r="0" b="0"/>
          <wp:docPr id="19" name="Picture 19" descr="C:\Users\mahfu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ahfu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180" cy="1073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/>
        <w:sz w:val="20"/>
      </w:rPr>
      <w:br w:type="textWrapping" w:clear="all"/>
    </w:r>
  </w:p>
  <w:p w:rsidR="002C5EBE" w:rsidRDefault="002C5EBE" w:rsidP="002E4AAF">
    <w:pPr>
      <w:spacing w:line="295" w:lineRule="exact"/>
      <w:ind w:right="165"/>
      <w:jc w:val="right"/>
      <w:rPr>
        <w:sz w:val="26"/>
      </w:rPr>
    </w:pPr>
    <w:r>
      <w:rPr>
        <w:sz w:val="26"/>
      </w:rPr>
      <w:t>Food World</w:t>
    </w:r>
  </w:p>
  <w:p w:rsidR="002E4AAF" w:rsidRDefault="002E4AAF" w:rsidP="002E4AAF">
    <w:pPr>
      <w:pStyle w:val="BodyText"/>
      <w:spacing w:before="23" w:line="264" w:lineRule="auto"/>
      <w:ind w:right="164"/>
      <w:jc w:val="right"/>
    </w:pPr>
    <w:r>
      <w:t>Shahid Tajuddin Ahmed Sorony,</w:t>
    </w:r>
  </w:p>
  <w:p w:rsidR="002E4AAF" w:rsidRDefault="002E4AAF" w:rsidP="002E4AAF">
    <w:pPr>
      <w:pStyle w:val="BodyText"/>
      <w:spacing w:before="23" w:line="264" w:lineRule="auto"/>
      <w:ind w:right="164"/>
      <w:jc w:val="right"/>
    </w:pPr>
    <w:r>
      <w:t>Tejgaon Industrial Area, Dhaka-</w:t>
    </w:r>
    <w:r w:rsidRPr="002E4AAF">
      <w:t>1208</w:t>
    </w:r>
    <w:r>
      <w:t>.</w:t>
    </w:r>
  </w:p>
  <w:p w:rsidR="002C5EBE" w:rsidRDefault="002C5EBE" w:rsidP="002E4AAF">
    <w:pPr>
      <w:pStyle w:val="BodyText"/>
      <w:spacing w:before="23" w:line="264" w:lineRule="auto"/>
      <w:ind w:right="164"/>
      <w:jc w:val="right"/>
    </w:pPr>
    <w:r>
      <w:t xml:space="preserve">Helpline: </w:t>
    </w:r>
    <w:r w:rsidR="002E4AAF">
      <w:t>+880171-xxxxxxx</w:t>
    </w:r>
  </w:p>
  <w:p w:rsidR="002C5EBE" w:rsidRDefault="00C03470" w:rsidP="002C5EBE">
    <w:pPr>
      <w:pStyle w:val="BodyText"/>
      <w:spacing w:before="7"/>
      <w:rPr>
        <w:sz w:val="21"/>
      </w:rPr>
    </w:pPr>
    <w:r w:rsidRPr="00C0347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42.5pt;margin-top:13.65pt;width:510.25pt;height:39.8pt;z-index:-251656192;mso-wrap-distance-left:0;mso-wrap-distance-right:0;mso-position-horizontal-relative:page" fillcolor="#efefef" stroked="f">
          <v:textbox style="mso-next-textbox:#_x0000_s3074" inset="0,0,0,0">
            <w:txbxContent>
              <w:p w:rsidR="002C5EBE" w:rsidRDefault="00820801" w:rsidP="002C5EBE">
                <w:pPr>
                  <w:spacing w:before="55"/>
                  <w:ind w:left="56"/>
                  <w:rPr>
                    <w:rFonts w:ascii="Arial"/>
                    <w:b/>
                    <w:sz w:val="30"/>
                  </w:rPr>
                </w:pPr>
                <w:r>
                  <w:rPr>
                    <w:rFonts w:ascii="Arial"/>
                    <w:b/>
                    <w:sz w:val="30"/>
                  </w:rPr>
                  <w:t>Order ID:</w:t>
                </w:r>
                <w:r w:rsidR="002C5EBE">
                  <w:rPr>
                    <w:rFonts w:ascii="Arial"/>
                    <w:b/>
                    <w:sz w:val="30"/>
                  </w:rPr>
                  <w:t xml:space="preserve"> #{</w:t>
                </w:r>
                <w:r w:rsidR="001306DC">
                  <w:rPr>
                    <w:rFonts w:ascii="Arial"/>
                    <w:b/>
                    <w:sz w:val="30"/>
                  </w:rPr>
                  <w:t>{</w:t>
                </w:r>
                <w:r>
                  <w:rPr>
                    <w:rFonts w:ascii="Arial"/>
                    <w:b/>
                    <w:sz w:val="30"/>
                  </w:rPr>
                  <w:t>order</w:t>
                </w:r>
                <w:r w:rsidR="0085209F">
                  <w:rPr>
                    <w:rFonts w:ascii="Arial"/>
                    <w:b/>
                    <w:sz w:val="30"/>
                  </w:rPr>
                  <w:t>_id</w:t>
                </w:r>
                <w:r w:rsidR="001306DC">
                  <w:rPr>
                    <w:rFonts w:ascii="Arial"/>
                    <w:b/>
                    <w:sz w:val="30"/>
                  </w:rPr>
                  <w:t>}</w:t>
                </w:r>
                <w:r w:rsidR="002C5EBE">
                  <w:rPr>
                    <w:rFonts w:ascii="Arial"/>
                    <w:b/>
                    <w:sz w:val="30"/>
                  </w:rPr>
                  <w:t>}</w:t>
                </w:r>
              </w:p>
              <w:p w:rsidR="002C5EBE" w:rsidRDefault="006F35F5" w:rsidP="002C5EBE">
                <w:pPr>
                  <w:spacing w:before="22" w:line="340" w:lineRule="exact"/>
                  <w:ind w:left="56" w:right="6749"/>
                  <w:rPr>
                    <w:sz w:val="20"/>
                  </w:rPr>
                </w:pPr>
                <w:r>
                  <w:rPr>
                    <w:sz w:val="20"/>
                  </w:rPr>
                  <w:t>Order</w:t>
                </w:r>
                <w:r w:rsidR="002C5EBE">
                  <w:rPr>
                    <w:sz w:val="20"/>
                  </w:rPr>
                  <w:t xml:space="preserve"> Date: </w:t>
                </w:r>
                <w:r w:rsidR="001306DC">
                  <w:rPr>
                    <w:sz w:val="20"/>
                  </w:rPr>
                  <w:t>{</w:t>
                </w:r>
                <w:r w:rsidR="002C5EBE">
                  <w:rPr>
                    <w:sz w:val="20"/>
                  </w:rPr>
                  <w:t>{</w:t>
                </w:r>
                <w:r>
                  <w:rPr>
                    <w:sz w:val="20"/>
                  </w:rPr>
                  <w:t>order</w:t>
                </w:r>
                <w:r w:rsidR="0085209F">
                  <w:rPr>
                    <w:sz w:val="20"/>
                  </w:rPr>
                  <w:t>_date</w:t>
                </w:r>
                <w:r w:rsidR="002C5EBE">
                  <w:rPr>
                    <w:sz w:val="20"/>
                  </w:rPr>
                  <w:t>}</w:t>
                </w:r>
                <w:r w:rsidR="001306DC">
                  <w:rPr>
                    <w:sz w:val="20"/>
                  </w:rPr>
                  <w:t>}</w:t>
                </w:r>
              </w:p>
            </w:txbxContent>
          </v:textbox>
          <w10:wrap type="topAndBottom" anchorx="page"/>
        </v:shape>
      </w:pict>
    </w:r>
  </w:p>
  <w:p w:rsidR="002C5EBE" w:rsidRDefault="002C5EBE" w:rsidP="002C5EBE">
    <w:pPr>
      <w:pStyle w:val="BodyText"/>
      <w:rPr>
        <w:sz w:val="20"/>
      </w:rPr>
    </w:pPr>
  </w:p>
  <w:p w:rsidR="002C5EBE" w:rsidRDefault="002C5EBE" w:rsidP="002C5EBE">
    <w:pPr>
      <w:pStyle w:val="BodyText"/>
      <w:spacing w:before="9"/>
      <w:rPr>
        <w:sz w:val="20"/>
      </w:rPr>
    </w:pPr>
  </w:p>
  <w:p w:rsidR="00F6350F" w:rsidRDefault="00F6350F" w:rsidP="00F6350F">
    <w:pPr>
      <w:spacing w:before="93"/>
      <w:rPr>
        <w:rFonts w:ascii="Arial"/>
        <w:b/>
        <w:sz w:val="20"/>
      </w:rPr>
    </w:pPr>
  </w:p>
  <w:p w:rsidR="00F6350F" w:rsidRPr="00F6350F" w:rsidRDefault="00F6350F" w:rsidP="00F6350F">
    <w:pPr>
      <w:spacing w:before="93"/>
      <w:rPr>
        <w:rFonts w:ascii="Arial"/>
        <w:b/>
        <w:sz w:val="2"/>
      </w:rPr>
    </w:pPr>
  </w:p>
  <w:p w:rsidR="002C5EBE" w:rsidRDefault="002C5EBE" w:rsidP="00F6350F">
    <w:pPr>
      <w:spacing w:before="93"/>
      <w:ind w:firstLine="167"/>
      <w:rPr>
        <w:rFonts w:ascii="Arial"/>
        <w:b/>
        <w:sz w:val="20"/>
      </w:rPr>
    </w:pPr>
    <w:r>
      <w:rPr>
        <w:rFonts w:ascii="Arial"/>
        <w:b/>
        <w:sz w:val="20"/>
      </w:rPr>
      <w:t>To</w:t>
    </w:r>
  </w:p>
  <w:p w:rsidR="00384A5E" w:rsidRPr="00384A5E" w:rsidRDefault="00C03470" w:rsidP="002C5EBE">
    <w:pPr>
      <w:spacing w:before="93"/>
      <w:ind w:left="167"/>
      <w:rPr>
        <w:rFonts w:ascii="Arial"/>
        <w:sz w:val="20"/>
      </w:rPr>
    </w:pPr>
    <w:r w:rsidRPr="00C03470">
      <w:rPr>
        <w:noProof/>
      </w:rPr>
      <w:pict>
        <v:shape id="_x0000_s3089" type="#_x0000_t202" style="position:absolute;left:0;text-align:left;margin-left:342.15pt;margin-top:14.7pt;width:179.8pt;height:42.45pt;z-index:251673600;mso-width-relative:margin;mso-height-relative:margin" filled="f" stroked="f">
          <v:textbox style="mso-next-textbox:#_x0000_s3089">
            <w:txbxContent>
              <w:p w:rsidR="00EA2729" w:rsidRDefault="00780D78" w:rsidP="002E4AAF">
                <w:pPr>
                  <w:pStyle w:val="BodyText"/>
                </w:pPr>
                <w:r w:rsidRPr="00780D78">
                  <w:rPr>
                    <w:b/>
                  </w:rPr>
                  <w:t>Shipping Address:</w:t>
                </w:r>
                <w:r w:rsidR="00EA2729">
                  <w:t xml:space="preserve"> </w:t>
                </w:r>
              </w:p>
              <w:p w:rsidR="00780D78" w:rsidRPr="002E4AAF" w:rsidRDefault="00780D78" w:rsidP="002E4AAF">
                <w:pPr>
                  <w:pStyle w:val="BodyText"/>
                </w:pPr>
                <w:r>
                  <w:t>{{shipping_address}}</w:t>
                </w:r>
              </w:p>
            </w:txbxContent>
          </v:textbox>
        </v:shape>
      </w:pict>
    </w:r>
    <w:r w:rsidRPr="00C03470">
      <w:rPr>
        <w:noProof/>
        <w:lang w:eastAsia="zh-TW"/>
      </w:rPr>
      <w:pict>
        <v:shape id="_x0000_s3086" type="#_x0000_t202" style="position:absolute;left:0;text-align:left;margin-left:.95pt;margin-top:14.05pt;width:165.4pt;height:42.45pt;z-index:251672576;mso-width-relative:margin;mso-height-relative:margin" filled="f" stroked="f">
          <v:textbox style="mso-next-textbox:#_x0000_s3086">
            <w:txbxContent>
              <w:p w:rsidR="00EA2729" w:rsidRDefault="00780D78" w:rsidP="002E4AAF">
                <w:pPr>
                  <w:pStyle w:val="BodyText"/>
                </w:pPr>
                <w:r w:rsidRPr="00780D78">
                  <w:rPr>
                    <w:b/>
                  </w:rPr>
                  <w:t>Billing Address:</w:t>
                </w:r>
                <w:r>
                  <w:t xml:space="preserve"> </w:t>
                </w:r>
              </w:p>
              <w:p w:rsidR="002E4AAF" w:rsidRPr="002E4AAF" w:rsidRDefault="001306DC" w:rsidP="002E4AAF">
                <w:pPr>
                  <w:pStyle w:val="BodyText"/>
                </w:pPr>
                <w:r>
                  <w:t>{</w:t>
                </w:r>
                <w:r w:rsidR="002E4AAF">
                  <w:t>{</w:t>
                </w:r>
                <w:r w:rsidR="0085209F">
                  <w:t>billing_address</w:t>
                </w:r>
                <w:r w:rsidR="002E4AAF">
                  <w:t>}</w:t>
                </w:r>
                <w:r>
                  <w:t>}</w:t>
                </w:r>
              </w:p>
            </w:txbxContent>
          </v:textbox>
        </v:shape>
      </w:pict>
    </w:r>
    <w:r w:rsidR="00384A5E">
      <w:rPr>
        <w:rFonts w:ascii="Arial"/>
        <w:sz w:val="20"/>
      </w:rPr>
      <w:t>{{customer_name}}</w:t>
    </w:r>
  </w:p>
  <w:p w:rsidR="002C5EBE" w:rsidRDefault="002C5EBE" w:rsidP="002C5EBE">
    <w:pPr>
      <w:pStyle w:val="BodyText"/>
      <w:spacing w:before="18" w:line="264" w:lineRule="auto"/>
      <w:ind w:left="167" w:right="7895"/>
    </w:pPr>
  </w:p>
  <w:p w:rsidR="002E4AAF" w:rsidRDefault="002E4AAF" w:rsidP="002C5EBE">
    <w:pPr>
      <w:pStyle w:val="BodyText"/>
      <w:spacing w:before="18" w:line="264" w:lineRule="auto"/>
      <w:ind w:left="167" w:right="78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2EC" w:rsidRDefault="00DA32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7346">
      <o:colormenu v:ext="edit" fillcolor="none" strokecolor="none"/>
    </o:shapedefaults>
    <o:shapelayout v:ext="edit">
      <o:idmap v:ext="edit" data="3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009C7"/>
    <w:rsid w:val="00052CF0"/>
    <w:rsid w:val="000A3A21"/>
    <w:rsid w:val="000A3BE6"/>
    <w:rsid w:val="001009C7"/>
    <w:rsid w:val="00115B81"/>
    <w:rsid w:val="001306DC"/>
    <w:rsid w:val="001500E2"/>
    <w:rsid w:val="00150D5D"/>
    <w:rsid w:val="00156D70"/>
    <w:rsid w:val="001A7D81"/>
    <w:rsid w:val="001C0C01"/>
    <w:rsid w:val="001D5B0A"/>
    <w:rsid w:val="001D7EDA"/>
    <w:rsid w:val="001F4BB4"/>
    <w:rsid w:val="00227ECA"/>
    <w:rsid w:val="002941F5"/>
    <w:rsid w:val="002A3F28"/>
    <w:rsid w:val="002C5EBE"/>
    <w:rsid w:val="002E4AAF"/>
    <w:rsid w:val="00335E94"/>
    <w:rsid w:val="00384A5E"/>
    <w:rsid w:val="003C6159"/>
    <w:rsid w:val="003E19D7"/>
    <w:rsid w:val="00401174"/>
    <w:rsid w:val="00405B8B"/>
    <w:rsid w:val="00412024"/>
    <w:rsid w:val="004138B6"/>
    <w:rsid w:val="004149B5"/>
    <w:rsid w:val="0046134E"/>
    <w:rsid w:val="004E13C8"/>
    <w:rsid w:val="004E47E3"/>
    <w:rsid w:val="0052702E"/>
    <w:rsid w:val="00552F5F"/>
    <w:rsid w:val="005823B5"/>
    <w:rsid w:val="005C0A8B"/>
    <w:rsid w:val="005E0E5D"/>
    <w:rsid w:val="005E2BFC"/>
    <w:rsid w:val="00614774"/>
    <w:rsid w:val="0068542B"/>
    <w:rsid w:val="00691D1C"/>
    <w:rsid w:val="006B6BD0"/>
    <w:rsid w:val="006C0E5B"/>
    <w:rsid w:val="006E18D9"/>
    <w:rsid w:val="006F35F5"/>
    <w:rsid w:val="00717277"/>
    <w:rsid w:val="007364E1"/>
    <w:rsid w:val="00756B7C"/>
    <w:rsid w:val="00780D78"/>
    <w:rsid w:val="00786F70"/>
    <w:rsid w:val="007A0A33"/>
    <w:rsid w:val="007B4845"/>
    <w:rsid w:val="007D2A26"/>
    <w:rsid w:val="007E64E9"/>
    <w:rsid w:val="00811037"/>
    <w:rsid w:val="00813439"/>
    <w:rsid w:val="008171D9"/>
    <w:rsid w:val="00817B25"/>
    <w:rsid w:val="00820801"/>
    <w:rsid w:val="00826D95"/>
    <w:rsid w:val="00847427"/>
    <w:rsid w:val="0085209F"/>
    <w:rsid w:val="00861710"/>
    <w:rsid w:val="008A688B"/>
    <w:rsid w:val="008B3B45"/>
    <w:rsid w:val="008F37C9"/>
    <w:rsid w:val="008F58EC"/>
    <w:rsid w:val="009A2949"/>
    <w:rsid w:val="009C34E7"/>
    <w:rsid w:val="00A22EAC"/>
    <w:rsid w:val="00A551F8"/>
    <w:rsid w:val="00A96176"/>
    <w:rsid w:val="00B1208F"/>
    <w:rsid w:val="00B272B5"/>
    <w:rsid w:val="00B318F5"/>
    <w:rsid w:val="00B34BA0"/>
    <w:rsid w:val="00B741C8"/>
    <w:rsid w:val="00BC078F"/>
    <w:rsid w:val="00BD7126"/>
    <w:rsid w:val="00C03470"/>
    <w:rsid w:val="00C44EF0"/>
    <w:rsid w:val="00C63F2D"/>
    <w:rsid w:val="00C91B0A"/>
    <w:rsid w:val="00C9389C"/>
    <w:rsid w:val="00CA386F"/>
    <w:rsid w:val="00CB215F"/>
    <w:rsid w:val="00D02C49"/>
    <w:rsid w:val="00D11067"/>
    <w:rsid w:val="00D86175"/>
    <w:rsid w:val="00DA32EC"/>
    <w:rsid w:val="00DA4B6C"/>
    <w:rsid w:val="00DA5BE3"/>
    <w:rsid w:val="00DB0C17"/>
    <w:rsid w:val="00DD69CF"/>
    <w:rsid w:val="00E26A92"/>
    <w:rsid w:val="00E90985"/>
    <w:rsid w:val="00EA26B3"/>
    <w:rsid w:val="00EA2729"/>
    <w:rsid w:val="00EA3576"/>
    <w:rsid w:val="00EF5132"/>
    <w:rsid w:val="00F05B51"/>
    <w:rsid w:val="00F44994"/>
    <w:rsid w:val="00F50A53"/>
    <w:rsid w:val="00F6350F"/>
    <w:rsid w:val="00F66B7D"/>
    <w:rsid w:val="00F775EF"/>
    <w:rsid w:val="00F87C4C"/>
    <w:rsid w:val="00FA3E4C"/>
    <w:rsid w:val="00FC7305"/>
    <w:rsid w:val="00FD20CC"/>
    <w:rsid w:val="00FE1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0E5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0E5B"/>
    <w:rPr>
      <w:sz w:val="18"/>
      <w:szCs w:val="18"/>
    </w:rPr>
  </w:style>
  <w:style w:type="paragraph" w:styleId="Title">
    <w:name w:val="Title"/>
    <w:basedOn w:val="Normal"/>
    <w:uiPriority w:val="1"/>
    <w:qFormat/>
    <w:rsid w:val="006C0E5B"/>
    <w:pPr>
      <w:spacing w:line="560" w:lineRule="exact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6C0E5B"/>
  </w:style>
  <w:style w:type="paragraph" w:customStyle="1" w:styleId="TableParagraph">
    <w:name w:val="Table Paragraph"/>
    <w:basedOn w:val="Normal"/>
    <w:uiPriority w:val="1"/>
    <w:qFormat/>
    <w:rsid w:val="006C0E5B"/>
    <w:pPr>
      <w:spacing w:before="49"/>
      <w:ind w:left="340" w:right="398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95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6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B7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756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B7C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9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fu\Desktop\My%20Apps\e-commerce-and-cms-assignment\assets\Invoic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2210D-68AF-41CF-9EC7-78FA397F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Template.dotx</Template>
  <TotalTime>61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Sultan Al Mahfuz</dc:creator>
  <cp:lastModifiedBy>Muhammad Sultan Al Mahfuz</cp:lastModifiedBy>
  <cp:revision>31</cp:revision>
  <dcterms:created xsi:type="dcterms:W3CDTF">2023-06-04T00:10:00Z</dcterms:created>
  <dcterms:modified xsi:type="dcterms:W3CDTF">2023-06-09T21:32:00Z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WHMCS</vt:lpwstr>
  </property>
  <property fmtid="{D5CDD505-2E9C-101B-9397-08002B2CF9AE}" pid="4" name="LastSaved">
    <vt:filetime>2023-05-28T00:00:00Z</vt:filetime>
  </property>
</Properties>
</file>
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A5E" w:rsidRDefault="00C03470">
      <w:pPr>
        <w:pStyle w:val="BodyText"/>
        <w:rPr>
          <w:rFonts w:ascii="Times New Roman"/>
          <w:sz w:val="20"/>
        </w:rPr>
      </w:pPr>
      <w:r w:rsidRPr="00C03470">
        <w:rPr>
          <w:noProof/>
        </w:rPr>
        <w:pict>
          <v:group id="_x0000_s1053" style="position:absolute;margin-left:356.6pt;margin-top:-323pt;width:201.65pt;height:141.15pt;z-index:487620096" coordorigin="7872" coordsize="4033,2823">
            <v:group id="_x0000_s1052" style="position:absolute;left:7872;width:4033;height:2823" coordorigin="7872" coordsize="4033,2823" o:regroupid="7">
              <v:shape id="_x0000_s1034" style="position:absolute;left:7911;width:3994;height:2797" coordorigin="7912" coordsize="3994,2797" o:regroupid="5" path="m11906,1550l9691,,7912,r3994,2796l11906,1550xe" fillcolor="#df5449" stroked="f">
                <v:path arrowok="t"/>
              </v:shape>
              <v:shape id="_x0000_s1033" style="position:absolute;left:7872;width:4031;height:2823" coordorigin="7875" coordsize="4031,2823" o:spt="100" o:regroupid="5" adj="0,,0" path="m11906,2770l7949,r-74,l11906,2822r,-52xm11906,1525l9728,r-74,l11906,1576r,-51xe" fillcolor="#aa312a" stroked="f">
                <v:stroke joinstyle="round"/>
                <v:formulas/>
                <v:path arrowok="t" o:connecttype="segments"/>
              </v:shape>
            </v:group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1" type="#_x0000_t136" style="position:absolute;left:9284;top:828;width:2158;height:560;rotation:34;mso-position-horizontal-relative:page;mso-position-vertical-relative:page" o:regroupid="7" stroked="f">
              <o:extrusion v:ext="view" autorotationcenter="t"/>
              <v:textpath style="font-family:&quot;Arial&quot;;font-size:28pt;font-weight:bold;v-text-kern:t;mso-text-shadow:auto" string="Paid"/>
            </v:shape>
          </v:group>
        </w:pict>
      </w:r>
    </w:p>
    <w:p w:rsidR="00384A5E" w:rsidRDefault="00384A5E">
      <w:pPr>
        <w:pStyle w:val="BodyText"/>
        <w:rPr>
          <w:rFonts w:ascii="Times New Roman"/>
          <w:sz w:val="20"/>
        </w:rPr>
      </w:pPr>
    </w:p>
    <w:p w:rsidR="006C0E5B" w:rsidRDefault="006C0E5B">
      <w:pPr>
        <w:pStyle w:val="BodyText"/>
        <w:rPr>
          <w:rFonts w:ascii="Times New Roman"/>
          <w:sz w:val="20"/>
        </w:rPr>
      </w:pPr>
    </w:p>
    <w:tbl>
      <w:tblPr>
        <w:tblW w:w="0" w:type="auto"/>
        <w:tblCellSpacing w:w="10" w:type="dxa"/>
        <w:tblInd w:w="1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3"/>
        <w:gridCol w:w="4398"/>
        <w:gridCol w:w="2107"/>
        <w:gridCol w:w="1216"/>
        <w:gridCol w:w="2089"/>
      </w:tblGrid>
      <w:tr w:rsidR="00BC078F" w:rsidRPr="00BC078F" w:rsidTr="00BC078F">
        <w:trPr>
          <w:trHeight w:val="285"/>
          <w:tblCellSpacing w:w="10" w:type="dxa"/>
        </w:trPr>
        <w:tc>
          <w:tcPr>
            <w:tcW w:w="493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4378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Product Name</w:t>
            </w:r>
          </w:p>
        </w:tc>
        <w:tc>
          <w:tcPr>
            <w:tcW w:w="2087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1196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Qty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Price</w:t>
            </w:r>
          </w:p>
        </w:tc>
      </w:tr>
      <w:tr w:rsidR="007D2A26" w:rsidRPr="00BC078F" w:rsidTr="00D02C49">
        <w:trPr>
          <w:trHeight w:val="60"/>
          <w:tblCellSpacing w:w="10" w:type="dxa"/>
        </w:trPr>
        <w:tc>
          <w:tcPr>
            <w:tcW w:w="10293" w:type="dxa"/>
            <w:gridSpan w:val="5"/>
            <w:shd w:val="clear" w:color="auto" w:fill="FFFFFF"/>
            <w:vAlign w:val="center"/>
          </w:tcPr>
          <w:p w:rsidR="007D2A26" w:rsidRPr="00D02C49" w:rsidRDefault="007D2A26" w:rsidP="008A688B">
            <w:pPr>
              <w:pStyle w:val="BodyText"/>
              <w:ind w:left="167"/>
              <w:rPr>
                <w:rFonts w:ascii="Arial" w:hAnsi="Arial" w:cs="Arial"/>
                <w:sz w:val="2"/>
                <w:szCs w:val="2"/>
              </w:rPr>
            </w:pPr>
            <w:r w:rsidRPr="008A688B">
              <w:rPr>
                <w:rFonts w:ascii="Arial" w:hAnsi="Arial" w:cs="Arial"/>
                <w:sz w:val="2"/>
                <w:szCs w:val="2"/>
              </w:rPr>
              <w:t xml:space="preserve"/>
            </w:r>
          </w:p>
        </w:tc>
      </w:tr>
      <w:tr w:rsidR="007D2A26" w:rsidRPr="00BC078F" w:rsidTr="00D02C49">
        <w:trPr>
          <w:trHeight w:val="60"/>
          <w:tblCellSpacing w:w="10" w:type="dxa"/>
        </w:trPr>
        <w:tc>
          <w:tcPr>
            <w:tcW w:w="493" w:type="dxa"/>
            <w:shd w:val="clear" w:color="auto" w:fill="FFFFFF"/>
            <w:vAlign w:val="center"/>
          </w:tcPr>
          <w:p w:rsidR="007D2A26" w:rsidRPr="00BC078F" w:rsidRDefault="007D2A26" w:rsidP="008638D4">
            <w:pPr>
              <w:pStyle w:val="BodyTex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</w:t>
            </w:r>
          </w:p>
        </w:tc>
        <w:tc>
          <w:tcPr>
            <w:tcW w:w="4378" w:type="dxa"/>
            <w:shd w:val="clear" w:color="auto" w:fill="FFFFFF"/>
            <w:vAlign w:val="center"/>
          </w:tcPr>
          <w:p w:rsidR="007D2A26" w:rsidRPr="00BC078F" w:rsidRDefault="007D2A26" w:rsidP="00614774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614774">
              <w:rPr>
                <w:rFonts w:ascii="Arial" w:hAnsi="Arial" w:cs="Arial"/>
                <w:sz w:val="20"/>
                <w:szCs w:val="20"/>
              </w:rPr>
              <w:t xml:space="preserve">Chunk</w:t>
            </w:r>
          </w:p>
        </w:tc>
        <w:tc>
          <w:tcPr>
            <w:tcW w:w="2087" w:type="dxa"/>
            <w:shd w:val="clear" w:color="auto" w:fill="FFFFFF"/>
            <w:vAlign w:val="center"/>
          </w:tcPr>
          <w:p w:rsidR="007D2A26" w:rsidRPr="00BC078F" w:rsidRDefault="007D2A26" w:rsidP="00614774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614774">
              <w:rPr>
                <w:rFonts w:ascii="Arial" w:hAnsi="Arial" w:cs="Arial"/>
                <w:sz w:val="20"/>
                <w:szCs w:val="20"/>
              </w:rPr>
              <w:t xml:space="preserve">154.07</w:t>
            </w:r>
          </w:p>
        </w:tc>
        <w:tc>
          <w:tcPr>
            <w:tcW w:w="1196" w:type="dxa"/>
            <w:shd w:val="clear" w:color="auto" w:fill="FFFFFF"/>
            <w:vAlign w:val="center"/>
          </w:tcPr>
          <w:p w:rsidR="007D2A26" w:rsidRPr="00BC078F" w:rsidRDefault="007D2A26" w:rsidP="00614774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1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D2A26" w:rsidRPr="00BC078F" w:rsidRDefault="007D2A26" w:rsidP="00614774">
            <w:pPr>
              <w:pStyle w:val="BodyText"/>
              <w:ind w:left="167"/>
              <w:rPr>
                <w:rFonts w:ascii="Arial" w:hAnsi="Arial" w:cs="Arial"/>
                <w:sz w:val="20"/>
                <w:szCs w:val="20"/>
              </w:rPr>
            </w:pPr>
            <w:r w:rsidRPr="00BC078F">
              <w:rPr>
                <w:rFonts w:ascii="Arial" w:hAnsi="Tahoma" w:cs="Arial"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154.07</w:t>
            </w:r>
          </w:p>
        </w:tc>
      </w:tr>
      <w:tr w:rsidR="007D2A26" w:rsidRPr="00BC078F" w:rsidTr="00D02C49">
        <w:trPr>
          <w:trHeight w:val="60"/>
          <w:tblCellSpacing w:w="10" w:type="dxa"/>
        </w:trPr>
        <w:tc>
          <w:tcPr>
            <w:tcW w:w="10293" w:type="dxa"/>
            <w:gridSpan w:val="5"/>
            <w:shd w:val="clear" w:color="auto" w:fill="FFFFFF"/>
            <w:vAlign w:val="center"/>
          </w:tcPr>
          <w:p w:rsidR="007D2A26" w:rsidRPr="00D02C49" w:rsidRDefault="007A0A33" w:rsidP="007D2A26">
            <w:pPr>
              <w:pStyle w:val="BodyText"/>
              <w:ind w:left="167"/>
              <w:rPr>
                <w:rFonts w:ascii="Arial" w:hAnsi="Tahoma" w:cs="Arial"/>
                <w:sz w:val="2"/>
                <w:szCs w:val="2"/>
              </w:rPr>
            </w:pPr>
            <w:r w:rsidRPr="008A688B">
              <w:rPr>
                <w:rFonts w:ascii="Arial" w:hAnsi="Tahoma" w:cs="Arial"/>
                <w:sz w:val="2"/>
                <w:szCs w:val="2"/>
              </w:rPr>
              <w:t xml:space="preserve"/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401174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Sub Tota</w:t>
            </w:r>
            <w:r w:rsidR="00401174"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 xml:space="preserve"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154.07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Delivery Charge (+)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 xml:space="preserve"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30.00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Discount (-)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 xml:space="preserve"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0.00</w:t>
            </w:r>
          </w:p>
        </w:tc>
      </w:tr>
      <w:tr w:rsidR="00BC078F" w:rsidRPr="00BC078F" w:rsidTr="00BC078F">
        <w:trPr>
          <w:trHeight w:val="30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DA4B6C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Total </w:t>
            </w:r>
            <w:r w:rsidR="00DA4B6C">
              <w:rPr>
                <w:rFonts w:ascii="Arial" w:hAnsi="Arial" w:cs="Arial"/>
                <w:b/>
                <w:sz w:val="20"/>
                <w:szCs w:val="20"/>
              </w:rPr>
              <w:t>Price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 xml:space="preserve">184.07</w:t>
            </w:r>
          </w:p>
        </w:tc>
      </w:tr>
    </w:tbl>
    <w:p w:rsidR="006C0E5B" w:rsidRDefault="006C0E5B">
      <w:pPr>
        <w:pStyle w:val="BodyText"/>
        <w:rPr>
          <w:sz w:val="20"/>
        </w:rPr>
      </w:pPr>
    </w:p>
    <w:p w:rsidR="006C0E5B" w:rsidRDefault="006C0E5B">
      <w:pPr>
        <w:pStyle w:val="BodyText"/>
        <w:spacing w:before="3"/>
        <w:rPr>
          <w:sz w:val="24"/>
        </w:rPr>
      </w:pPr>
    </w:p>
    <w:sectPr w:rsidR="006C0E5B" w:rsidSect="006C0E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/>
      <w:pgMar w:top="0" w:right="740" w:bottom="280" w:left="7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BFC" w:rsidRPr="00756B7C" w:rsidRDefault="005E2BFC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separator/>
      </w:r>
    </w:p>
  </w:endnote>
  <w:endnote w:type="continuationSeparator" w:id="1">
    <w:p w:rsidR="005E2BFC" w:rsidRPr="00756B7C" w:rsidRDefault="005E2BFC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2EC" w:rsidRDefault="00DA32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EBE" w:rsidRDefault="002C5EBE" w:rsidP="002C5EBE">
    <w:pPr>
      <w:spacing w:before="92"/>
      <w:ind w:left="167"/>
      <w:rPr>
        <w:rFonts w:ascii="Arial"/>
        <w:b/>
        <w:sz w:val="24"/>
      </w:rPr>
    </w:pPr>
    <w:r>
      <w:rPr>
        <w:rFonts w:ascii="Arial"/>
        <w:b/>
        <w:sz w:val="24"/>
      </w:rPr>
      <w:t>Transactions</w:t>
    </w:r>
  </w:p>
  <w:p w:rsidR="002C5EBE" w:rsidRDefault="002C5EBE" w:rsidP="002C5EBE">
    <w:pPr>
      <w:pStyle w:val="BodyText"/>
      <w:spacing w:before="47"/>
      <w:ind w:right="3638"/>
    </w:pPr>
  </w:p>
  <w:tbl>
    <w:tblPr>
      <w:tblW w:w="0" w:type="auto"/>
      <w:jc w:val="right"/>
      <w:tblCellSpacing w:w="10" w:type="dxa"/>
      <w:tblInd w:w="127" w:type="dxa"/>
      <w:tblLayout w:type="fixed"/>
      <w:tblCellMar>
        <w:left w:w="0" w:type="dxa"/>
        <w:right w:w="0" w:type="dxa"/>
      </w:tblCellMar>
      <w:tblLook w:val="01E0"/>
    </w:tblPr>
    <w:tblGrid>
      <w:gridCol w:w="2593"/>
      <w:gridCol w:w="2583"/>
      <w:gridCol w:w="2583"/>
      <w:gridCol w:w="2593"/>
    </w:tblGrid>
    <w:tr w:rsidR="002C5EBE" w:rsidRPr="005823B5" w:rsidTr="00CB41A5">
      <w:trPr>
        <w:trHeight w:val="285"/>
        <w:tblCellSpacing w:w="10" w:type="dxa"/>
        <w:jc w:val="right"/>
      </w:trPr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Transaction Date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Gateway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</w:rPr>
          </w:pPr>
          <w:r w:rsidRPr="005823B5">
            <w:rPr>
              <w:rFonts w:ascii="Arial" w:hAnsi="Arial" w:cs="Arial"/>
              <w:b/>
            </w:rPr>
            <w:t>Transaction ID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Amount</w:t>
          </w:r>
        </w:p>
      </w:tc>
    </w:tr>
    <w:tr w:rsidR="002C5EBE" w:rsidRPr="005823B5" w:rsidTr="00CB41A5">
      <w:trPr>
        <w:trHeight w:val="377"/>
        <w:tblCellSpacing w:w="10" w:type="dxa"/>
        <w:jc w:val="right"/>
      </w:trPr>
      <w:tc>
        <w:tcPr>
          <w:tcW w:w="2563" w:type="dxa"/>
          <w:shd w:val="clear" w:color="auto" w:fill="FFFFFF"/>
          <w:vAlign w:val="center"/>
        </w:tcPr>
        <w:p w:rsidR="002C5EBE" w:rsidRPr="005823B5" w:rsidRDefault="001306DC" w:rsidP="00BD7126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6/10/2023</w:t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DA32EC" w:rsidP="0085209F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mobileBanking</w:t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DA32EC" w:rsidP="00DA32EC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{TRANSACTION_ID}</w:t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DA32EC" w:rsidP="00DA32EC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৳184.07</w:t>
          </w:r>
        </w:p>
      </w:tc>
    </w:tr>
  </w:tbl>
  <w:p w:rsidR="002C5EBE" w:rsidRDefault="002C5EBE" w:rsidP="002C5EBE">
    <w:pPr>
      <w:pStyle w:val="BodyText"/>
      <w:spacing w:before="47"/>
      <w:ind w:right="3638"/>
    </w:pPr>
  </w:p>
  <w:p w:rsidR="002E4AAF" w:rsidRDefault="00C03470" w:rsidP="002C5EBE">
    <w:pPr>
      <w:pStyle w:val="Footer"/>
    </w:pPr>
    <w:r>
      <w:rPr>
        <w:noProof/>
      </w:rPr>
      <w:pict>
        <v:group id="_x0000_s3085" style="position:absolute;margin-left:5.5pt;margin-top:2.5pt;width:510.55pt;height:33.5pt;z-index:251670528" coordorigin="850,15411" coordsize="10211,670">
          <v:rect id="_x0000_s3076" style="position:absolute;left:850;top:15411;width:10205;height:670" o:regroupid="1" fillcolor="#ccc" stroked="f"/>
          <v:shapetype id="_x0000_t202" coordsize="21600,21600" o:spt="202" path="m,l,21600r21600,l21600,xe">
            <v:stroke joinstyle="miter"/>
            <v:path gradientshapeok="t" o:connecttype="rect"/>
          </v:shapetype>
          <v:shape id="_x0000_s3077" type="#_x0000_t202" style="position:absolute;left:9020;top:15756;width:2041;height:325" o:regroupid="1" fillcolor="#efefef" stroked="f">
            <v:textbox style="mso-next-textbox:#_x0000_s3077" inset="0,0,0,0">
              <w:txbxContent>
                <w:p w:rsidR="002C5EBE" w:rsidRDefault="002C5EBE" w:rsidP="002C5EBE">
                  <w:pPr>
                    <w:spacing w:before="49"/>
                    <w:ind w:left="350"/>
                    <w:rPr>
                      <w:rFonts w:ascii="Arial"/>
                      <w:b/>
                      <w:sz w:val="18"/>
                    </w:rPr>
                  </w:pPr>
                  <w:r w:rsidRPr="00F50A53">
                    <w:rPr>
                      <w:rFonts w:ascii="Tahoma" w:hAnsi="Tahoma" w:cs="Tahoma"/>
                      <w:b/>
                      <w:sz w:val="18"/>
                    </w:rPr>
                    <w:t>৳</w:t>
                  </w:r>
                  <w:r>
                    <w:rPr>
                      <w:rFonts w:ascii="Arial"/>
                      <w:b/>
                      <w:sz w:val="18"/>
                    </w:rPr>
                    <w:t xml:space="preserve">0</w:t>
                  </w:r>
                </w:p>
              </w:txbxContent>
            </v:textbox>
          </v:shape>
          <v:shape id="_x0000_s3078" type="#_x0000_t202" style="position:absolute;left:9014;top:15431;width:2041;height:325" o:regroupid="1" fillcolor="#efefef" stroked="f">
            <v:textbox style="mso-next-textbox:#_x0000_s3078" inset="0,0,0,0">
              <w:txbxContent>
                <w:p w:rsidR="002C5EBE" w:rsidRDefault="002C5EBE" w:rsidP="002C5EBE">
                  <w:pPr>
                    <w:spacing w:before="49"/>
                    <w:ind w:left="350"/>
                    <w:rPr>
                      <w:rFonts w:ascii="Arial"/>
                      <w:b/>
                      <w:sz w:val="18"/>
                    </w:rPr>
                  </w:pPr>
                  <w:r w:rsidRPr="00E90985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৳</w:t>
                  </w:r>
                  <w:r w:rsidR="00DA32EC" w:rsidRPr="00E90985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184.07</w:t>
                  </w:r>
                </w:p>
              </w:txbxContent>
            </v:textbox>
          </v:shape>
          <v:shape id="_x0000_s3079" type="#_x0000_t202" style="position:absolute;left:850;top:15756;width:8144;height:325" o:regroupid="1" fillcolor="#efefef" stroked="f">
            <v:textbox style="mso-next-textbox:#_x0000_s3079" inset="0,0,0,0">
              <w:txbxContent>
                <w:p w:rsidR="002C5EBE" w:rsidRDefault="002C5EBE" w:rsidP="002C5EBE">
                  <w:pPr>
                    <w:spacing w:before="49"/>
                    <w:ind w:right="77"/>
                    <w:jc w:val="righ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Balance</w:t>
                  </w:r>
                </w:p>
              </w:txbxContent>
            </v:textbox>
          </v:shape>
          <v:shape id="_x0000_s3082" type="#_x0000_t202" style="position:absolute;left:850;top:15431;width:8144;height:325" o:regroupid="1" fillcolor="#efefef" stroked="f">
            <v:textbox style="mso-next-textbox:#_x0000_s3082" inset="0,0,0,0">
              <w:txbxContent>
                <w:p w:rsidR="002C5EBE" w:rsidRDefault="002C5EBE" w:rsidP="002C5EBE">
                  <w:pPr>
                    <w:spacing w:before="49"/>
                    <w:ind w:right="77"/>
                    <w:jc w:val="righ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Paid</w:t>
                  </w:r>
                </w:p>
              </w:txbxContent>
            </v:textbox>
          </v:shape>
        </v:group>
      </w:pict>
    </w:r>
  </w:p>
  <w:p w:rsidR="002C5EBE" w:rsidRPr="002C5EBE" w:rsidRDefault="002C5EBE" w:rsidP="002C5E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2EC" w:rsidRDefault="00DA32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BFC" w:rsidRPr="00756B7C" w:rsidRDefault="005E2BFC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separator/>
      </w:r>
    </w:p>
  </w:footnote>
  <w:footnote w:type="continuationSeparator" w:id="1">
    <w:p w:rsidR="005E2BFC" w:rsidRPr="00756B7C" w:rsidRDefault="005E2BFC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2EC" w:rsidRDefault="00DA32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EBE" w:rsidRDefault="002C5EBE" w:rsidP="002C5EBE">
    <w:pPr>
      <w:pStyle w:val="BodyText"/>
      <w:rPr>
        <w:rFonts w:ascii="Times New Roman"/>
        <w:sz w:val="20"/>
      </w:rPr>
    </w:pPr>
  </w:p>
  <w:p w:rsidR="002C5EBE" w:rsidRDefault="002C5EBE" w:rsidP="002C5EBE">
    <w:pPr>
      <w:pStyle w:val="BodyText"/>
      <w:spacing w:before="8"/>
      <w:jc w:val="right"/>
      <w:rPr>
        <w:rFonts w:ascii="Times New Roman"/>
        <w:sz w:val="21"/>
      </w:rPr>
    </w:pPr>
  </w:p>
  <w:p w:rsidR="002C5EBE" w:rsidRDefault="002C5EBE" w:rsidP="002C5EBE">
    <w:pPr>
      <w:pStyle w:val="BodyText"/>
      <w:ind w:left="110"/>
      <w:rPr>
        <w:rFonts w:ascii="Times New Roman"/>
        <w:sz w:val="20"/>
      </w:rPr>
    </w:pPr>
    <w:r>
      <w:rPr>
        <w:rFonts w:ascii="Times New Roman"/>
        <w:noProof/>
        <w:sz w:val="20"/>
      </w:rPr>
      <w:drawing>
        <wp:inline distT="0" distB="0" distL="0" distR="0">
          <wp:extent cx="1948180" cy="1073150"/>
          <wp:effectExtent l="0" t="0" r="0" b="0"/>
          <wp:docPr id="19" name="Picture 19" descr="C:\Users\mahfu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ahfu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180" cy="1073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/>
        <w:sz w:val="20"/>
      </w:rPr>
      <w:br w:type="textWrapping" w:clear="all"/>
    </w:r>
  </w:p>
  <w:p w:rsidR="002C5EBE" w:rsidRDefault="002C5EBE" w:rsidP="002E4AAF">
    <w:pPr>
      <w:spacing w:line="295" w:lineRule="exact"/>
      <w:ind w:right="165"/>
      <w:jc w:val="right"/>
      <w:rPr>
        <w:sz w:val="26"/>
      </w:rPr>
    </w:pPr>
    <w:r>
      <w:rPr>
        <w:sz w:val="26"/>
      </w:rPr>
      <w:t>Food World</w:t>
    </w:r>
  </w:p>
  <w:p w:rsidR="002E4AAF" w:rsidRDefault="002E4AAF" w:rsidP="002E4AAF">
    <w:pPr>
      <w:pStyle w:val="BodyText"/>
      <w:spacing w:before="23" w:line="264" w:lineRule="auto"/>
      <w:ind w:right="164"/>
      <w:jc w:val="right"/>
    </w:pPr>
    <w:r>
      <w:t>Shahid Tajuddin Ahmed Sorony,</w:t>
    </w:r>
  </w:p>
  <w:p w:rsidR="002E4AAF" w:rsidRDefault="002E4AAF" w:rsidP="002E4AAF">
    <w:pPr>
      <w:pStyle w:val="BodyText"/>
      <w:spacing w:before="23" w:line="264" w:lineRule="auto"/>
      <w:ind w:right="164"/>
      <w:jc w:val="right"/>
    </w:pPr>
    <w:r>
      <w:t>Tejgaon Industrial Area, Dhaka-</w:t>
    </w:r>
    <w:r w:rsidRPr="002E4AAF">
      <w:t>1208</w:t>
    </w:r>
    <w:r>
      <w:t>.</w:t>
    </w:r>
  </w:p>
  <w:p w:rsidR="002C5EBE" w:rsidRDefault="002C5EBE" w:rsidP="002E4AAF">
    <w:pPr>
      <w:pStyle w:val="BodyText"/>
      <w:spacing w:before="23" w:line="264" w:lineRule="auto"/>
      <w:ind w:right="164"/>
      <w:jc w:val="right"/>
    </w:pPr>
    <w:r>
      <w:t xml:space="preserve">Helpline: </w:t>
    </w:r>
    <w:r w:rsidR="002E4AAF">
      <w:t>+880171-xxxxxxx</w:t>
    </w:r>
  </w:p>
  <w:p w:rsidR="002C5EBE" w:rsidRDefault="00C03470" w:rsidP="002C5EBE">
    <w:pPr>
      <w:pStyle w:val="BodyText"/>
      <w:spacing w:before="7"/>
      <w:rPr>
        <w:sz w:val="21"/>
      </w:rPr>
    </w:pPr>
    <w:r w:rsidRPr="00C034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42.5pt;margin-top:13.65pt;width:510.25pt;height:39.8pt;z-index:-251656192;mso-wrap-distance-left:0;mso-wrap-distance-right:0;mso-position-horizontal-relative:page" fillcolor="#efefef" stroked="f">
          <v:textbox style="mso-next-textbox:#_x0000_s3074" inset="0,0,0,0">
            <w:txbxContent>
              <w:p w:rsidR="002C5EBE" w:rsidRDefault="00820801" w:rsidP="002C5EBE">
                <w:pPr>
                  <w:spacing w:before="55"/>
                  <w:ind w:left="56"/>
                  <w:rPr>
                    <w:rFonts w:ascii="Arial"/>
                    <w:b/>
                    <w:sz w:val="30"/>
                  </w:rPr>
                </w:pPr>
                <w:r>
                  <w:rPr>
                    <w:rFonts w:ascii="Arial"/>
                    <w:b/>
                    <w:sz w:val="30"/>
                  </w:rPr>
                  <w:t xml:space="preserve">Order ID:</w:t>
                </w:r>
                <w:r w:rsidR="002C5EBE">
                  <w:rPr>
                    <w:rFonts w:ascii="Arial"/>
                    <w:b/>
                    <w:sz w:val="30"/>
                  </w:rPr>
                  <w:t xml:space="preserve"> #INV659061000</w:t>
                </w:r>
              </w:p>
              <w:p w:rsidR="002C5EBE" w:rsidRDefault="006F35F5" w:rsidP="002C5EBE">
                <w:pPr>
                  <w:spacing w:before="22" w:line="340" w:lineRule="exact"/>
                  <w:ind w:left="56" w:right="6749"/>
                  <w:rPr>
                    <w:sz w:val="20"/>
                  </w:rPr>
                </w:pPr>
                <w:r>
                  <w:rPr>
                    <w:sz w:val="20"/>
                  </w:rPr>
                  <w:t>Order</w:t>
                </w:r>
                <w:r w:rsidR="002C5EBE">
                  <w:rPr>
                    <w:sz w:val="20"/>
                  </w:rPr>
                  <w:t xml:space="preserve"> Date: </w:t>
                </w:r>
                <w:r w:rsidR="001306DC">
                  <w:rPr>
                    <w:sz w:val="20"/>
                  </w:rPr>
                  <w:t xml:space="preserve">6/10/2023</w:t>
                </w:r>
              </w:p>
            </w:txbxContent>
          </v:textbox>
          <w10:wrap type="topAndBottom" anchorx="page"/>
        </v:shape>
      </w:pict>
    </w:r>
  </w:p>
  <w:p w:rsidR="002C5EBE" w:rsidRDefault="002C5EBE" w:rsidP="002C5EBE">
    <w:pPr>
      <w:pStyle w:val="BodyText"/>
      <w:rPr>
        <w:sz w:val="20"/>
      </w:rPr>
    </w:pPr>
  </w:p>
  <w:p w:rsidR="002C5EBE" w:rsidRDefault="002C5EBE" w:rsidP="002C5EBE">
    <w:pPr>
      <w:pStyle w:val="BodyText"/>
      <w:spacing w:before="9"/>
      <w:rPr>
        <w:sz w:val="20"/>
      </w:rPr>
    </w:pPr>
  </w:p>
  <w:p w:rsidR="00F6350F" w:rsidRDefault="00F6350F" w:rsidP="00F6350F">
    <w:pPr>
      <w:spacing w:before="93"/>
      <w:rPr>
        <w:rFonts w:ascii="Arial"/>
        <w:b/>
        <w:sz w:val="20"/>
      </w:rPr>
    </w:pPr>
  </w:p>
  <w:p w:rsidR="00F6350F" w:rsidRPr="00F6350F" w:rsidRDefault="00F6350F" w:rsidP="00F6350F">
    <w:pPr>
      <w:spacing w:before="93"/>
      <w:rPr>
        <w:rFonts w:ascii="Arial"/>
        <w:b/>
        <w:sz w:val="2"/>
      </w:rPr>
    </w:pPr>
  </w:p>
  <w:p w:rsidR="002C5EBE" w:rsidRDefault="002C5EBE" w:rsidP="00F6350F">
    <w:pPr>
      <w:spacing w:before="93"/>
      <w:ind w:firstLine="167"/>
      <w:rPr>
        <w:rFonts w:ascii="Arial"/>
        <w:b/>
        <w:sz w:val="20"/>
      </w:rPr>
    </w:pPr>
    <w:r>
      <w:rPr>
        <w:rFonts w:ascii="Arial"/>
        <w:b/>
        <w:sz w:val="20"/>
      </w:rPr>
      <w:t>To</w:t>
    </w:r>
  </w:p>
  <w:p w:rsidR="00384A5E" w:rsidRPr="00384A5E" w:rsidRDefault="00C03470" w:rsidP="002C5EBE">
    <w:pPr>
      <w:spacing w:before="93"/>
      <w:ind w:left="167"/>
      <w:rPr>
        <w:rFonts w:ascii="Arial"/>
        <w:sz w:val="20"/>
      </w:rPr>
    </w:pPr>
    <w:r w:rsidRPr="00C03470">
      <w:rPr>
        <w:noProof/>
      </w:rPr>
      <w:pict>
        <v:shape id="_x0000_s3089" type="#_x0000_t202" style="position:absolute;left:0;text-align:left;margin-left:342.15pt;margin-top:14.7pt;width:179.8pt;height:42.45pt;z-index:251673600;mso-width-relative:margin;mso-height-relative:margin" filled="f" stroked="f">
          <v:textbox style="mso-next-textbox:#_x0000_s3089">
            <w:txbxContent>
              <w:p w:rsidR="00EA2729" w:rsidRDefault="00780D78" w:rsidP="002E4AAF">
                <w:pPr>
                  <w:pStyle w:val="BodyText"/>
                </w:pPr>
                <w:r w:rsidRPr="00780D78">
                  <w:rPr>
                    <w:b/>
                  </w:rPr>
                  <w:t>Shipping Address:</w:t>
                </w:r>
                <w:r w:rsidR="00EA2729">
                  <w:t xml:space="preserve"> </w:t>
                </w:r>
              </w:p>
              <w:p w:rsidR="00780D78" w:rsidRPr="002E4AAF" w:rsidRDefault="00780D78" w:rsidP="002E4AAF">
                <w:pPr>
                  <w:pStyle w:val="BodyText"/>
                </w:pPr>
                <w:r>
                  <w:t xml:space="preserve">11-C, 10-03-08, Dhaka-1216, Bangladesh</w:t>
                </w:r>
              </w:p>
            </w:txbxContent>
          </v:textbox>
        </v:shape>
      </w:pict>
    </w:r>
    <w:r w:rsidRPr="00C03470">
      <w:rPr>
        <w:noProof/>
        <w:lang w:eastAsia="zh-TW"/>
      </w:rPr>
      <w:pict>
        <v:shape id="_x0000_s3086" type="#_x0000_t202" style="position:absolute;left:0;text-align:left;margin-left:.95pt;margin-top:14.05pt;width:165.4pt;height:42.45pt;z-index:251672576;mso-width-relative:margin;mso-height-relative:margin" filled="f" stroked="f">
          <v:textbox style="mso-next-textbox:#_x0000_s3086">
            <w:txbxContent>
              <w:p w:rsidR="00EA2729" w:rsidRDefault="00780D78" w:rsidP="002E4AAF">
                <w:pPr>
                  <w:pStyle w:val="BodyText"/>
                </w:pPr>
                <w:r w:rsidRPr="00780D78">
                  <w:rPr>
                    <w:b/>
                  </w:rPr>
                  <w:t>Billing Address:</w:t>
                </w:r>
                <w:r>
                  <w:t xml:space="preserve"> </w:t>
                </w:r>
              </w:p>
              <w:p w:rsidR="002E4AAF" w:rsidRPr="002E4AAF" w:rsidRDefault="001306DC" w:rsidP="002E4AAF">
                <w:pPr>
                  <w:pStyle w:val="BodyText"/>
                </w:pPr>
                <w:r>
                  <w:t xml:space="preserve">11-C, 10-03-08, Dhaka-1216, Bangladesh</w:t>
                </w:r>
              </w:p>
            </w:txbxContent>
          </v:textbox>
        </v:shape>
      </w:pict>
    </w:r>
    <w:r w:rsidR="00384A5E">
      <w:rPr>
        <w:rFonts w:ascii="Arial"/>
        <w:sz w:val="20"/>
      </w:rPr>
      <w:t xml:space="preserve">Muhammad Sultan Al Mahfuz</w:t>
    </w:r>
  </w:p>
  <w:p w:rsidR="002C5EBE" w:rsidRDefault="002C5EBE" w:rsidP="002C5EBE">
    <w:pPr>
      <w:pStyle w:val="BodyText"/>
      <w:spacing w:before="18" w:line="264" w:lineRule="auto"/>
      <w:ind w:left="167" w:right="7895"/>
    </w:pPr>
  </w:p>
  <w:p w:rsidR="002E4AAF" w:rsidRDefault="002E4AAF" w:rsidP="002C5EBE">
    <w:pPr>
      <w:pStyle w:val="BodyText"/>
      <w:spacing w:before="18" w:line="264" w:lineRule="auto"/>
      <w:ind w:left="167" w:right="789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2EC" w:rsidRDefault="00DA32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7346">
      <o:colormenu v:ext="edit" fillcolor="none" strokecolor="none"/>
    </o:shapedefaults>
    <o:shapelayout v:ext="edit">
      <o:idmap v:ext="edit" data="3"/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009C7"/>
    <w:rsid w:val="00052CF0"/>
    <w:rsid w:val="000A3A21"/>
    <w:rsid w:val="000A3BE6"/>
    <w:rsid w:val="001009C7"/>
    <w:rsid w:val="00115B81"/>
    <w:rsid w:val="001306DC"/>
    <w:rsid w:val="001500E2"/>
    <w:rsid w:val="00150D5D"/>
    <w:rsid w:val="00156D70"/>
    <w:rsid w:val="001A7D81"/>
    <w:rsid w:val="001C0C01"/>
    <w:rsid w:val="001D5B0A"/>
    <w:rsid w:val="001D7EDA"/>
    <w:rsid w:val="001F4BB4"/>
    <w:rsid w:val="00227ECA"/>
    <w:rsid w:val="002941F5"/>
    <w:rsid w:val="002A3F28"/>
    <w:rsid w:val="002C5EBE"/>
    <w:rsid w:val="002E4AAF"/>
    <w:rsid w:val="00335E94"/>
    <w:rsid w:val="00384A5E"/>
    <w:rsid w:val="003C6159"/>
    <w:rsid w:val="003E19D7"/>
    <w:rsid w:val="00401174"/>
    <w:rsid w:val="00405B8B"/>
    <w:rsid w:val="00412024"/>
    <w:rsid w:val="004138B6"/>
    <w:rsid w:val="004149B5"/>
    <w:rsid w:val="0046134E"/>
    <w:rsid w:val="004E13C8"/>
    <w:rsid w:val="004E47E3"/>
    <w:rsid w:val="0052702E"/>
    <w:rsid w:val="00552F5F"/>
    <w:rsid w:val="005823B5"/>
    <w:rsid w:val="005C0A8B"/>
    <w:rsid w:val="005E0E5D"/>
    <w:rsid w:val="005E2BFC"/>
    <w:rsid w:val="00614774"/>
    <w:rsid w:val="0068542B"/>
    <w:rsid w:val="00691D1C"/>
    <w:rsid w:val="006B6BD0"/>
    <w:rsid w:val="006C0E5B"/>
    <w:rsid w:val="006E18D9"/>
    <w:rsid w:val="006F35F5"/>
    <w:rsid w:val="00717277"/>
    <w:rsid w:val="007364E1"/>
    <w:rsid w:val="00756B7C"/>
    <w:rsid w:val="00780D78"/>
    <w:rsid w:val="00786F70"/>
    <w:rsid w:val="007A0A33"/>
    <w:rsid w:val="007B4845"/>
    <w:rsid w:val="007D2A26"/>
    <w:rsid w:val="007E64E9"/>
    <w:rsid w:val="00811037"/>
    <w:rsid w:val="00813439"/>
    <w:rsid w:val="008171D9"/>
    <w:rsid w:val="00817B25"/>
    <w:rsid w:val="00820801"/>
    <w:rsid w:val="00826D95"/>
    <w:rsid w:val="00847427"/>
    <w:rsid w:val="0085209F"/>
    <w:rsid w:val="00861710"/>
    <w:rsid w:val="008A688B"/>
    <w:rsid w:val="008B3B45"/>
    <w:rsid w:val="008F37C9"/>
    <w:rsid w:val="008F58EC"/>
    <w:rsid w:val="009A2949"/>
    <w:rsid w:val="009C34E7"/>
    <w:rsid w:val="00A22EAC"/>
    <w:rsid w:val="00A551F8"/>
    <w:rsid w:val="00A96176"/>
    <w:rsid w:val="00B1208F"/>
    <w:rsid w:val="00B272B5"/>
    <w:rsid w:val="00B318F5"/>
    <w:rsid w:val="00B34BA0"/>
    <w:rsid w:val="00B741C8"/>
    <w:rsid w:val="00BC078F"/>
    <w:rsid w:val="00BD7126"/>
    <w:rsid w:val="00C03470"/>
    <w:rsid w:val="00C44EF0"/>
    <w:rsid w:val="00C63F2D"/>
    <w:rsid w:val="00C91B0A"/>
    <w:rsid w:val="00C9389C"/>
    <w:rsid w:val="00CA386F"/>
    <w:rsid w:val="00CB215F"/>
    <w:rsid w:val="00D02C49"/>
    <w:rsid w:val="00D11067"/>
    <w:rsid w:val="00D86175"/>
    <w:rsid w:val="00DA32EC"/>
    <w:rsid w:val="00DA4B6C"/>
    <w:rsid w:val="00DA5BE3"/>
    <w:rsid w:val="00DB0C17"/>
    <w:rsid w:val="00DD69CF"/>
    <w:rsid w:val="00E26A92"/>
    <w:rsid w:val="00E90985"/>
    <w:rsid w:val="00EA26B3"/>
    <w:rsid w:val="00EA2729"/>
    <w:rsid w:val="00EA3576"/>
    <w:rsid w:val="00EF5132"/>
    <w:rsid w:val="00F05B51"/>
    <w:rsid w:val="00F44994"/>
    <w:rsid w:val="00F50A53"/>
    <w:rsid w:val="00F6350F"/>
    <w:rsid w:val="00F66B7D"/>
    <w:rsid w:val="00F775EF"/>
    <w:rsid w:val="00F87C4C"/>
    <w:rsid w:val="00FA3E4C"/>
    <w:rsid w:val="00FC7305"/>
    <w:rsid w:val="00FD20CC"/>
    <w:rsid w:val="00FE1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0E5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0E5B"/>
    <w:rPr>
      <w:sz w:val="18"/>
      <w:szCs w:val="18"/>
    </w:rPr>
  </w:style>
  <w:style w:type="paragraph" w:styleId="Title">
    <w:name w:val="Title"/>
    <w:basedOn w:val="Normal"/>
    <w:uiPriority w:val="1"/>
    <w:qFormat/>
    <w:rsid w:val="006C0E5B"/>
    <w:pPr>
      <w:spacing w:line="560" w:lineRule="exact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6C0E5B"/>
  </w:style>
  <w:style w:type="paragraph" w:customStyle="1" w:styleId="TableParagraph">
    <w:name w:val="Table Paragraph"/>
    <w:basedOn w:val="Normal"/>
    <w:uiPriority w:val="1"/>
    <w:qFormat/>
    <w:rsid w:val="006C0E5B"/>
    <w:pPr>
      <w:spacing w:before="49"/>
      <w:ind w:left="340" w:right="398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D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95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6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B7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756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B7C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9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mahfu\Desktop\My%20Apps\e-commerce-and-cms-assignment\assets\Invoic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2210D-68AF-41CF-9EC7-78FA397F6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Template.dotx</Template>
  <TotalTime>61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Sultan Al Mahfuz</dc:creator>
  <cp:lastModifiedBy>Muhammad Sultan Al Mahfuz</cp:lastModifiedBy>
  <cp:revision>31</cp:revision>
  <dcterms:created xsi:type="dcterms:W3CDTF">2023-06-04T00:10:00Z</dcterms:created>
  <dcterms:modified xsi:type="dcterms:W3CDTF">2023-06-09T21:32:00Z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2023-05-21T00:00:00Z</vt:filetime>
  </property>
  <property fmtid="{D5CDD505-2E9C-101B-9397-08002B2CF9AE}" pid="3" name="Creator">
    <vt:lpwstr>WHMCS</vt:lpwstr>
  </property>
  <property fmtid="{D5CDD505-2E9C-101B-9397-08002B2CF9AE}" pid="4" name="LastSaved">
    <vt:filetime>2023-05-28T00:00:00Z</vt:filetime>
  </property>
</Properties>
</file>
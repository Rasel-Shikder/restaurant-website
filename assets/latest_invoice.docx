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A5E" w:rsidRDefault="00B272B5">
      <w:pPr>
        <w:pStyle w:val="BodyText"/>
        <w:rPr>
          <w:rFonts w:ascii="Times New Roman"/>
          <w:sz w:val="20"/>
        </w:rPr>
      </w:pPr>
      <w:r w:rsidRPr="00B272B5">
        <w:rPr>
          <w:noProof/>
        </w:rPr>
        <w:pict>
          <v:group id="_x0000_s1053" style="position:absolute;margin-left:356.6pt;margin-top:-323pt;width:201.65pt;height:141.15pt;z-index:487620096" coordorigin="7872" coordsize="4033,2823">
            <v:group id="_x0000_s1052" style="position:absolute;left:7872;width:4033;height:2823" coordorigin="7872" coordsize="4033,2823" o:regroupid="7">
              <v:shape id="_x0000_s1034" style="position:absolute;left:7911;width:3994;height:2797" coordorigin="7912" coordsize="3994,2797" o:regroupid="5" path="m11906,1550l9691,,7912,r3994,2796l11906,1550xe" fillcolor="#df5449" stroked="f">
                <v:path arrowok="t"/>
              </v:shape>
              <v:shape id="_x0000_s1033" style="position:absolute;left:7872;width:4031;height:2823" coordorigin="7875" coordsize="4031,2823" o:spt="100" o:regroupid="5" adj="0,,0" path="m11906,2770l7949,r-74,l11906,2822r,-52xm11906,1525l9728,r-74,l11906,1576r,-51xe" fillcolor="#aa312a" stroked="f">
                <v:stroke joinstyle="round"/>
                <v:formulas/>
                <v:path arrowok="t" o:connecttype="segments"/>
              </v:shape>
            </v:group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1" type="#_x0000_t136" style="position:absolute;left:9284;top:828;width:2158;height:560;rotation:34;mso-position-horizontal-relative:page;mso-position-vertical-relative:page" o:regroupid="7" stroked="f">
              <o:extrusion v:ext="view" autorotationcenter="t"/>
              <v:textpath style="font-family:&quot;Arial&quot;;font-size:28pt;font-weight:bold;v-text-kern:t;mso-text-shadow:auto" string=""/>
            </v:shape>
          </v:group>
        </w:pict>
      </w:r>
    </w:p>
    <w:p w:rsidR="00384A5E" w:rsidRDefault="00384A5E">
      <w:pPr>
        <w:pStyle w:val="BodyText"/>
        <w:rPr>
          <w:rFonts w:ascii="Times New Roman"/>
          <w:sz w:val="20"/>
        </w:rPr>
      </w:pPr>
    </w:p>
    <w:p w:rsidR="006C0E5B" w:rsidRDefault="006C0E5B">
      <w:pPr>
        <w:pStyle w:val="BodyText"/>
        <w:rPr>
          <w:rFonts w:ascii="Times New Roman"/>
          <w:sz w:val="20"/>
        </w:rPr>
      </w:pPr>
    </w:p>
    <w:tbl>
      <w:tblPr>
        <w:tblW w:w="0" w:type="auto"/>
        <w:tblCellSpacing w:w="10" w:type="dxa"/>
        <w:tblInd w:w="127" w:type="dxa"/>
        <w:tblLayout w:type="fixed"/>
        <w:tblCellMar>
          <w:left w:w="0" w:type="dxa"/>
          <w:right w:w="0" w:type="dxa"/>
        </w:tblCellMar>
        <w:tblLook w:val="01E0"/>
      </w:tblPr>
      <w:tblGrid>
        <w:gridCol w:w="523"/>
        <w:gridCol w:w="4398"/>
        <w:gridCol w:w="2107"/>
        <w:gridCol w:w="1216"/>
        <w:gridCol w:w="2089"/>
      </w:tblGrid>
      <w:tr w:rsidR="00BC078F" w:rsidRPr="00BC078F" w:rsidTr="00BC078F">
        <w:trPr>
          <w:trHeight w:val="285"/>
          <w:tblCellSpacing w:w="10" w:type="dxa"/>
        </w:trPr>
        <w:tc>
          <w:tcPr>
            <w:tcW w:w="493" w:type="dxa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ind w:left="167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Arial" w:cs="Arial"/>
                <w:b/>
                <w:sz w:val="20"/>
                <w:szCs w:val="20"/>
              </w:rPr>
              <w:t>#</w:t>
            </w:r>
          </w:p>
        </w:tc>
        <w:tc>
          <w:tcPr>
            <w:tcW w:w="4378" w:type="dxa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Product Name</w:t>
            </w:r>
          </w:p>
        </w:tc>
        <w:tc>
          <w:tcPr>
            <w:tcW w:w="2087" w:type="dxa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Unit Price</w:t>
            </w:r>
          </w:p>
        </w:tc>
        <w:tc>
          <w:tcPr>
            <w:tcW w:w="1196" w:type="dxa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Qty</w:t>
            </w:r>
          </w:p>
        </w:tc>
        <w:tc>
          <w:tcPr>
            <w:tcW w:w="2059" w:type="dxa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>Price</w:t>
            </w:r>
          </w:p>
        </w:tc>
      </w:tr>
      <w:tr w:rsidR="00BC078F" w:rsidRPr="00BC078F" w:rsidTr="00BC078F">
        <w:trPr>
          <w:trHeight w:val="735"/>
          <w:tblCellSpacing w:w="10" w:type="dxa"/>
        </w:trPr>
        <w:tc>
          <w:tcPr>
            <w:tcW w:w="493" w:type="dxa"/>
            <w:shd w:val="clear" w:color="auto" w:fill="FFFFFF"/>
            <w:vAlign w:val="center"/>
          </w:tcPr>
          <w:p w:rsidR="00BC078F" w:rsidRPr="00BC078F" w:rsidRDefault="00BC078F" w:rsidP="00BC078F">
            <w:pPr>
              <w:pStyle w:val="BodyText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378" w:type="dxa"/>
            <w:shd w:val="clear" w:color="auto" w:fill="FFFFF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{Product Name}</w:t>
            </w:r>
          </w:p>
        </w:tc>
        <w:tc>
          <w:tcPr>
            <w:tcW w:w="2087" w:type="dxa"/>
            <w:shd w:val="clear" w:color="auto" w:fill="FFFFF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{Unit Price}</w:t>
            </w:r>
          </w:p>
        </w:tc>
        <w:tc>
          <w:tcPr>
            <w:tcW w:w="1196" w:type="dxa"/>
            <w:shd w:val="clear" w:color="auto" w:fill="FFFFFF"/>
            <w:vAlign w:val="center"/>
          </w:tcPr>
          <w:p w:rsidR="00BC078F" w:rsidRPr="00BC078F" w:rsidRDefault="00BC078F" w:rsidP="00BC078F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{Qty}</w:t>
            </w:r>
          </w:p>
        </w:tc>
        <w:tc>
          <w:tcPr>
            <w:tcW w:w="2059" w:type="dxa"/>
            <w:shd w:val="clear" w:color="auto" w:fill="FFFFFF"/>
            <w:vAlign w:val="center"/>
          </w:tcPr>
          <w:p w:rsidR="00BC078F" w:rsidRPr="00BC078F" w:rsidRDefault="00BC078F" w:rsidP="00BC078F">
            <w:pPr>
              <w:pStyle w:val="BodyText"/>
              <w:ind w:left="167"/>
              <w:rPr>
                <w:rFonts w:ascii="Arial" w:hAnsi="Arial" w:cs="Arial"/>
                <w:sz w:val="20"/>
                <w:szCs w:val="20"/>
              </w:rPr>
            </w:pPr>
            <w:r w:rsidRPr="00BC078F">
              <w:rPr>
                <w:rFonts w:ascii="Arial" w:hAnsi="Tahoma" w:cs="Arial"/>
                <w:sz w:val="20"/>
                <w:szCs w:val="20"/>
              </w:rPr>
              <w:t>৳</w:t>
            </w:r>
            <w:r w:rsidRPr="00BC078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{Price}</w:t>
            </w:r>
          </w:p>
        </w:tc>
      </w:tr>
      <w:tr w:rsidR="00BC078F" w:rsidRPr="00BC078F" w:rsidTr="00BC078F">
        <w:trPr>
          <w:trHeight w:val="285"/>
          <w:tblCellSpacing w:w="10" w:type="dxa"/>
        </w:trPr>
        <w:tc>
          <w:tcPr>
            <w:tcW w:w="8214" w:type="dxa"/>
            <w:gridSpan w:val="4"/>
            <w:shd w:val="clear" w:color="auto" w:fill="EFEFEF"/>
            <w:vAlign w:val="center"/>
          </w:tcPr>
          <w:p w:rsidR="00BC078F" w:rsidRPr="00BC078F" w:rsidRDefault="00BC078F" w:rsidP="00401174">
            <w:pPr>
              <w:pStyle w:val="BodyText"/>
              <w:ind w:left="167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Arial" w:cs="Arial"/>
                <w:b/>
                <w:sz w:val="20"/>
                <w:szCs w:val="20"/>
              </w:rPr>
              <w:t>Sub Tota</w:t>
            </w:r>
            <w:r w:rsidR="00401174">
              <w:rPr>
                <w:rFonts w:ascii="Arial" w:hAnsi="Arial" w:cs="Arial"/>
                <w:b/>
                <w:sz w:val="20"/>
                <w:szCs w:val="20"/>
              </w:rPr>
              <w:t>l</w:t>
            </w:r>
          </w:p>
        </w:tc>
        <w:tc>
          <w:tcPr>
            <w:tcW w:w="2059" w:type="dxa"/>
            <w:shd w:val="clear" w:color="auto" w:fill="EFEFEF"/>
            <w:vAlign w:val="center"/>
          </w:tcPr>
          <w:p w:rsidR="00BC078F" w:rsidRPr="00BC078F" w:rsidRDefault="00BC078F" w:rsidP="0085209F">
            <w:pPr>
              <w:pStyle w:val="BodyText"/>
              <w:ind w:left="167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Tahoma" w:cs="Arial"/>
                <w:b/>
                <w:sz w:val="20"/>
                <w:szCs w:val="20"/>
              </w:rPr>
              <w:t xml:space="preserve">৳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BC078F" w:rsidRPr="00BC078F" w:rsidTr="00BC078F">
        <w:trPr>
          <w:trHeight w:val="285"/>
          <w:tblCellSpacing w:w="10" w:type="dxa"/>
        </w:trPr>
        <w:tc>
          <w:tcPr>
            <w:tcW w:w="8214" w:type="dxa"/>
            <w:gridSpan w:val="4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ind w:left="167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Arial" w:cs="Arial"/>
                <w:b/>
                <w:sz w:val="20"/>
                <w:szCs w:val="20"/>
              </w:rPr>
              <w:t>Delivery Charge (+)</w:t>
            </w:r>
          </w:p>
        </w:tc>
        <w:tc>
          <w:tcPr>
            <w:tcW w:w="2059" w:type="dxa"/>
            <w:shd w:val="clear" w:color="auto" w:fill="EFEFEF"/>
            <w:vAlign w:val="center"/>
          </w:tcPr>
          <w:p w:rsidR="00BC078F" w:rsidRPr="00BC078F" w:rsidRDefault="00BC078F" w:rsidP="0085209F">
            <w:pPr>
              <w:pStyle w:val="BodyText"/>
              <w:ind w:left="167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Tahoma" w:cs="Arial"/>
                <w:b/>
                <w:sz w:val="20"/>
                <w:szCs w:val="20"/>
              </w:rPr>
              <w:t xml:space="preserve">৳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BC078F" w:rsidRPr="00BC078F" w:rsidTr="00BC078F">
        <w:trPr>
          <w:trHeight w:val="285"/>
          <w:tblCellSpacing w:w="10" w:type="dxa"/>
        </w:trPr>
        <w:tc>
          <w:tcPr>
            <w:tcW w:w="8214" w:type="dxa"/>
            <w:gridSpan w:val="4"/>
            <w:shd w:val="clear" w:color="auto" w:fill="EFEFEF"/>
            <w:vAlign w:val="center"/>
          </w:tcPr>
          <w:p w:rsidR="00BC078F" w:rsidRPr="00BC078F" w:rsidRDefault="00BC078F" w:rsidP="00BC078F">
            <w:pPr>
              <w:pStyle w:val="BodyText"/>
              <w:ind w:left="167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Arial" w:cs="Arial"/>
                <w:b/>
                <w:sz w:val="20"/>
                <w:szCs w:val="20"/>
              </w:rPr>
              <w:t>Discount (-)</w:t>
            </w:r>
          </w:p>
        </w:tc>
        <w:tc>
          <w:tcPr>
            <w:tcW w:w="2059" w:type="dxa"/>
            <w:shd w:val="clear" w:color="auto" w:fill="EFEFEF"/>
            <w:vAlign w:val="center"/>
          </w:tcPr>
          <w:p w:rsidR="00BC078F" w:rsidRPr="00BC078F" w:rsidRDefault="00BC078F" w:rsidP="0085209F">
            <w:pPr>
              <w:pStyle w:val="BodyText"/>
              <w:ind w:left="167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Tahoma" w:cs="Arial"/>
                <w:b/>
                <w:sz w:val="20"/>
                <w:szCs w:val="20"/>
              </w:rPr>
              <w:t xml:space="preserve">৳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BC078F" w:rsidRPr="00BC078F" w:rsidTr="00BC078F">
        <w:trPr>
          <w:trHeight w:val="305"/>
          <w:tblCellSpacing w:w="10" w:type="dxa"/>
        </w:trPr>
        <w:tc>
          <w:tcPr>
            <w:tcW w:w="8214" w:type="dxa"/>
            <w:gridSpan w:val="4"/>
            <w:shd w:val="clear" w:color="auto" w:fill="EFEFEF"/>
            <w:vAlign w:val="center"/>
          </w:tcPr>
          <w:p w:rsidR="00BC078F" w:rsidRPr="00BC078F" w:rsidRDefault="00BC078F" w:rsidP="00DA4B6C">
            <w:pPr>
              <w:pStyle w:val="BodyText"/>
              <w:ind w:left="167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Arial" w:cs="Arial"/>
                <w:b/>
                <w:sz w:val="20"/>
                <w:szCs w:val="20"/>
              </w:rPr>
              <w:t xml:space="preserve">Total </w:t>
            </w:r>
            <w:r w:rsidR="00DA4B6C">
              <w:rPr>
                <w:rFonts w:ascii="Arial" w:hAnsi="Arial" w:cs="Arial"/>
                <w:b/>
                <w:sz w:val="20"/>
                <w:szCs w:val="20"/>
              </w:rPr>
              <w:t>Price</w:t>
            </w:r>
          </w:p>
        </w:tc>
        <w:tc>
          <w:tcPr>
            <w:tcW w:w="2059" w:type="dxa"/>
            <w:shd w:val="clear" w:color="auto" w:fill="EFEFEF"/>
            <w:vAlign w:val="center"/>
          </w:tcPr>
          <w:p w:rsidR="00BC078F" w:rsidRPr="00BC078F" w:rsidRDefault="00BC078F" w:rsidP="0085209F">
            <w:pPr>
              <w:pStyle w:val="BodyText"/>
              <w:ind w:left="167"/>
              <w:rPr>
                <w:rFonts w:ascii="Arial" w:hAnsi="Arial" w:cs="Arial"/>
                <w:b/>
                <w:sz w:val="20"/>
                <w:szCs w:val="20"/>
              </w:rPr>
            </w:pPr>
            <w:r w:rsidRPr="00BC078F">
              <w:rPr>
                <w:rFonts w:ascii="Arial" w:hAnsi="Tahoma" w:cs="Arial"/>
                <w:b/>
                <w:sz w:val="20"/>
                <w:szCs w:val="20"/>
              </w:rPr>
              <w:t>৳</w:t>
            </w:r>
            <w:r w:rsidRPr="00BC078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306DC">
              <w:rPr>
                <w:rFonts w:ascii="Arial" w:hAnsi="Arial" w:cs="Arial"/>
                <w:b/>
                <w:sz w:val="20"/>
                <w:szCs w:val="20"/>
              </w:rPr>
              <w:t xml:space="preserve">1</w:t>
            </w:r>
          </w:p>
        </w:tc>
      </w:tr>
    </w:tbl>
    <w:p w:rsidR="006C0E5B" w:rsidRDefault="006C0E5B">
      <w:pPr>
        <w:pStyle w:val="BodyText"/>
        <w:rPr>
          <w:sz w:val="20"/>
        </w:rPr>
      </w:pPr>
    </w:p>
    <w:p w:rsidR="006C0E5B" w:rsidRDefault="006C0E5B">
      <w:pPr>
        <w:pStyle w:val="BodyText"/>
        <w:spacing w:before="3"/>
        <w:rPr>
          <w:sz w:val="24"/>
        </w:rPr>
      </w:pPr>
    </w:p>
    <w:sectPr w:rsidR="006C0E5B" w:rsidSect="006C0E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10" w:h="16840"/>
      <w:pgMar w:top="0" w:right="740" w:bottom="280" w:left="7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B0A" w:rsidRPr="00756B7C" w:rsidRDefault="00C91B0A" w:rsidP="00756B7C">
      <w:pPr>
        <w:pStyle w:val="TableParagraph"/>
        <w:spacing w:before="0"/>
        <w:rPr>
          <w:rFonts w:ascii="Arial MT" w:eastAsia="Arial MT" w:hAnsi="Arial MT" w:cs="Arial MT"/>
        </w:rPr>
      </w:pPr>
      <w:r>
        <w:separator/>
      </w:r>
    </w:p>
  </w:endnote>
  <w:endnote w:type="continuationSeparator" w:id="1">
    <w:p w:rsidR="00C91B0A" w:rsidRPr="00756B7C" w:rsidRDefault="00C91B0A" w:rsidP="00756B7C">
      <w:pPr>
        <w:pStyle w:val="TableParagraph"/>
        <w:spacing w:before="0"/>
        <w:rPr>
          <w:rFonts w:ascii="Arial MT" w:eastAsia="Arial MT" w:hAnsi="Arial MT" w:cs="Arial MT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BB4" w:rsidRDefault="001F4B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EBE" w:rsidRDefault="002C5EBE" w:rsidP="002C5EBE">
    <w:pPr>
      <w:spacing w:before="92"/>
      <w:ind w:left="167"/>
      <w:rPr>
        <w:rFonts w:ascii="Arial"/>
        <w:b/>
        <w:sz w:val="24"/>
      </w:rPr>
    </w:pPr>
    <w:r>
      <w:rPr>
        <w:rFonts w:ascii="Arial"/>
        <w:b/>
        <w:sz w:val="24"/>
      </w:rPr>
      <w:t>Transactions</w:t>
    </w:r>
  </w:p>
  <w:p w:rsidR="002C5EBE" w:rsidRDefault="002C5EBE" w:rsidP="002C5EBE">
    <w:pPr>
      <w:pStyle w:val="BodyText"/>
      <w:spacing w:before="47"/>
      <w:ind w:right="3638"/>
    </w:pPr>
  </w:p>
  <w:tbl>
    <w:tblPr>
      <w:tblW w:w="0" w:type="auto"/>
      <w:jc w:val="right"/>
      <w:tblCellSpacing w:w="10" w:type="dxa"/>
      <w:tblInd w:w="127" w:type="dxa"/>
      <w:tblLayout w:type="fixed"/>
      <w:tblCellMar>
        <w:left w:w="0" w:type="dxa"/>
        <w:right w:w="0" w:type="dxa"/>
      </w:tblCellMar>
      <w:tblLook w:val="01E0"/>
    </w:tblPr>
    <w:tblGrid>
      <w:gridCol w:w="2593"/>
      <w:gridCol w:w="2583"/>
      <w:gridCol w:w="2583"/>
      <w:gridCol w:w="2593"/>
    </w:tblGrid>
    <w:tr w:rsidR="002C5EBE" w:rsidRPr="005823B5" w:rsidTr="00CB41A5">
      <w:trPr>
        <w:trHeight w:val="285"/>
        <w:tblCellSpacing w:w="10" w:type="dxa"/>
        <w:jc w:val="right"/>
      </w:trPr>
      <w:tc>
        <w:tcPr>
          <w:tcW w:w="2563" w:type="dxa"/>
          <w:shd w:val="clear" w:color="auto" w:fill="EFEFEF"/>
          <w:vAlign w:val="center"/>
        </w:tcPr>
        <w:p w:rsidR="002C5EBE" w:rsidRPr="005823B5" w:rsidRDefault="002C5EBE" w:rsidP="00CB41A5">
          <w:pPr>
            <w:pStyle w:val="BodyText"/>
            <w:jc w:val="center"/>
            <w:rPr>
              <w:rFonts w:ascii="Arial" w:hAnsi="Arial" w:cs="Arial"/>
              <w:b/>
            </w:rPr>
          </w:pPr>
          <w:r w:rsidRPr="005823B5">
            <w:rPr>
              <w:rFonts w:ascii="Arial" w:hAnsi="Arial" w:cs="Arial"/>
              <w:b/>
            </w:rPr>
            <w:t>Transaction Date</w:t>
          </w:r>
        </w:p>
      </w:tc>
      <w:tc>
        <w:tcPr>
          <w:tcW w:w="2563" w:type="dxa"/>
          <w:shd w:val="clear" w:color="auto" w:fill="EFEFEF"/>
          <w:vAlign w:val="center"/>
        </w:tcPr>
        <w:p w:rsidR="002C5EBE" w:rsidRPr="005823B5" w:rsidRDefault="002C5EBE" w:rsidP="00CB41A5">
          <w:pPr>
            <w:pStyle w:val="BodyText"/>
            <w:jc w:val="center"/>
            <w:rPr>
              <w:rFonts w:ascii="Arial" w:hAnsi="Arial" w:cs="Arial"/>
              <w:b/>
            </w:rPr>
          </w:pPr>
          <w:r w:rsidRPr="005823B5">
            <w:rPr>
              <w:rFonts w:ascii="Arial" w:hAnsi="Arial" w:cs="Arial"/>
              <w:b/>
            </w:rPr>
            <w:t>Gateway</w:t>
          </w:r>
        </w:p>
      </w:tc>
      <w:tc>
        <w:tcPr>
          <w:tcW w:w="2563" w:type="dxa"/>
          <w:shd w:val="clear" w:color="auto" w:fill="EFEFEF"/>
          <w:vAlign w:val="center"/>
        </w:tcPr>
        <w:p w:rsidR="002C5EBE" w:rsidRPr="005823B5" w:rsidRDefault="002C5EBE" w:rsidP="00CB41A5">
          <w:pPr>
            <w:pStyle w:val="BodyText"/>
            <w:jc w:val="center"/>
            <w:rPr>
              <w:rFonts w:ascii="Arial" w:hAnsi="Arial" w:cs="Arial"/>
            </w:rPr>
          </w:pPr>
          <w:r w:rsidRPr="005823B5">
            <w:rPr>
              <w:rFonts w:ascii="Arial" w:hAnsi="Arial" w:cs="Arial"/>
              <w:b/>
            </w:rPr>
            <w:t>Transaction ID</w:t>
          </w:r>
        </w:p>
      </w:tc>
      <w:tc>
        <w:tcPr>
          <w:tcW w:w="2563" w:type="dxa"/>
          <w:shd w:val="clear" w:color="auto" w:fill="EFEFEF"/>
          <w:vAlign w:val="center"/>
        </w:tcPr>
        <w:p w:rsidR="002C5EBE" w:rsidRPr="005823B5" w:rsidRDefault="002C5EBE" w:rsidP="00CB41A5">
          <w:pPr>
            <w:pStyle w:val="BodyText"/>
            <w:jc w:val="center"/>
            <w:rPr>
              <w:rFonts w:ascii="Arial" w:hAnsi="Arial" w:cs="Arial"/>
              <w:b/>
            </w:rPr>
          </w:pPr>
          <w:r w:rsidRPr="005823B5">
            <w:rPr>
              <w:rFonts w:ascii="Arial" w:hAnsi="Arial" w:cs="Arial"/>
              <w:b/>
            </w:rPr>
            <w:t>Amount</w:t>
          </w:r>
        </w:p>
      </w:tc>
    </w:tr>
    <w:tr w:rsidR="002C5EBE" w:rsidRPr="005823B5" w:rsidTr="00CB41A5">
      <w:trPr>
        <w:trHeight w:val="377"/>
        <w:tblCellSpacing w:w="10" w:type="dxa"/>
        <w:jc w:val="right"/>
      </w:trPr>
      <w:tc>
        <w:tcPr>
          <w:tcW w:w="2563" w:type="dxa"/>
          <w:shd w:val="clear" w:color="auto" w:fill="FFFFFF"/>
          <w:vAlign w:val="center"/>
        </w:tcPr>
        <w:p w:rsidR="002C5EBE" w:rsidRPr="005823B5" w:rsidRDefault="001306DC" w:rsidP="0085209F">
          <w:pPr>
            <w:pStyle w:val="BodyText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/>
          </w:r>
        </w:p>
      </w:tc>
      <w:tc>
        <w:tcPr>
          <w:tcW w:w="2563" w:type="dxa"/>
          <w:shd w:val="clear" w:color="auto" w:fill="FFFFFF"/>
          <w:vAlign w:val="center"/>
        </w:tcPr>
        <w:p w:rsidR="002C5EBE" w:rsidRPr="005823B5" w:rsidRDefault="001306DC" w:rsidP="0085209F">
          <w:pPr>
            <w:pStyle w:val="BodyText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/>
          </w:r>
        </w:p>
      </w:tc>
      <w:tc>
        <w:tcPr>
          <w:tcW w:w="2563" w:type="dxa"/>
          <w:shd w:val="clear" w:color="auto" w:fill="FFFFFF"/>
          <w:vAlign w:val="center"/>
        </w:tcPr>
        <w:p w:rsidR="002C5EBE" w:rsidRPr="005823B5" w:rsidRDefault="001306DC" w:rsidP="0085209F">
          <w:pPr>
            <w:pStyle w:val="BodyText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/>
          </w:r>
        </w:p>
      </w:tc>
      <w:tc>
        <w:tcPr>
          <w:tcW w:w="2563" w:type="dxa"/>
          <w:shd w:val="clear" w:color="auto" w:fill="FFFFFF"/>
          <w:vAlign w:val="center"/>
        </w:tcPr>
        <w:p w:rsidR="002C5EBE" w:rsidRPr="005823B5" w:rsidRDefault="002C5EBE" w:rsidP="001500E2">
          <w:pPr>
            <w:pStyle w:val="BodyText"/>
            <w:jc w:val="center"/>
            <w:rPr>
              <w:rFonts w:ascii="Arial" w:hAnsi="Arial" w:cs="Arial"/>
            </w:rPr>
          </w:pPr>
          <w:r w:rsidRPr="005823B5">
            <w:rPr>
              <w:rFonts w:ascii="Arial" w:hAnsi="Tahoma" w:cs="Arial"/>
            </w:rPr>
            <w:t>৳</w:t>
          </w:r>
          <w:r w:rsidRPr="005823B5">
            <w:rPr>
              <w:rFonts w:ascii="Arial" w:hAnsi="Arial" w:cs="Arial"/>
            </w:rPr>
            <w:t xml:space="preserve"> </w:t>
          </w:r>
          <w:r w:rsidR="001306DC">
            <w:rPr>
              <w:rFonts w:ascii="Arial" w:hAnsi="Arial" w:cs="Arial"/>
            </w:rPr>
            <w:t xml:space="preserve"/>
          </w:r>
        </w:p>
      </w:tc>
    </w:tr>
  </w:tbl>
  <w:p w:rsidR="002C5EBE" w:rsidRDefault="002C5EBE" w:rsidP="002C5EBE">
    <w:pPr>
      <w:pStyle w:val="BodyText"/>
      <w:spacing w:before="47"/>
      <w:ind w:right="3638"/>
    </w:pPr>
  </w:p>
  <w:p w:rsidR="002E4AAF" w:rsidRDefault="00B272B5" w:rsidP="002C5EBE">
    <w:pPr>
      <w:pStyle w:val="Footer"/>
    </w:pPr>
    <w:r>
      <w:rPr>
        <w:noProof/>
      </w:rPr>
      <w:pict>
        <v:group id="_x0000_s3085" style="position:absolute;margin-left:5.5pt;margin-top:2.5pt;width:510.55pt;height:33.5pt;z-index:251670528" coordorigin="850,15411" coordsize="10211,670">
          <v:rect id="_x0000_s3076" style="position:absolute;left:850;top:15411;width:10205;height:670" o:regroupid="1" fillcolor="#ccc" stroked="f"/>
          <v:shapetype id="_x0000_t202" coordsize="21600,21600" o:spt="202" path="m,l,21600r21600,l21600,xe">
            <v:stroke joinstyle="miter"/>
            <v:path gradientshapeok="t" o:connecttype="rect"/>
          </v:shapetype>
          <v:shape id="_x0000_s3077" type="#_x0000_t202" style="position:absolute;left:9020;top:15756;width:2041;height:325" o:regroupid="1" fillcolor="#efefef" stroked="f">
            <v:textbox style="mso-next-textbox:#_x0000_s3077" inset="0,0,0,0">
              <w:txbxContent>
                <w:p w:rsidR="002C5EBE" w:rsidRDefault="002C5EBE" w:rsidP="002C5EBE">
                  <w:pPr>
                    <w:spacing w:before="49"/>
                    <w:ind w:left="350"/>
                    <w:rPr>
                      <w:rFonts w:ascii="Arial"/>
                      <w:b/>
                      <w:sz w:val="18"/>
                    </w:rPr>
                  </w:pPr>
                  <w:r w:rsidRPr="00F50A53">
                    <w:rPr>
                      <w:rFonts w:ascii="Tahoma" w:hAnsi="Tahoma" w:cs="Tahoma"/>
                      <w:b/>
                      <w:sz w:val="18"/>
                    </w:rPr>
                    <w:t>৳</w:t>
                  </w:r>
                  <w:r>
                    <w:rPr>
                      <w:rFonts w:ascii="Arial"/>
                      <w:b/>
                      <w:sz w:val="18"/>
                    </w:rPr>
                    <w:t xml:space="preserve"/>
                  </w:r>
                </w:p>
              </w:txbxContent>
            </v:textbox>
          </v:shape>
          <v:shape id="_x0000_s3078" type="#_x0000_t202" style="position:absolute;left:9014;top:15431;width:2041;height:325" o:regroupid="1" fillcolor="#efefef" stroked="f">
            <v:textbox style="mso-next-textbox:#_x0000_s3078" inset="0,0,0,0">
              <w:txbxContent>
                <w:p w:rsidR="002C5EBE" w:rsidRDefault="002C5EBE" w:rsidP="002C5EBE">
                  <w:pPr>
                    <w:spacing w:before="49"/>
                    <w:ind w:left="350"/>
                    <w:rPr>
                      <w:rFonts w:ascii="Arial"/>
                      <w:b/>
                      <w:sz w:val="18"/>
                    </w:rPr>
                  </w:pPr>
                  <w:r w:rsidRPr="00F50A53">
                    <w:rPr>
                      <w:rFonts w:ascii="Tahoma" w:hAnsi="Tahoma" w:cs="Tahoma"/>
                      <w:b/>
                      <w:sz w:val="18"/>
                    </w:rPr>
                    <w:t>৳</w:t>
                  </w:r>
                  <w:r>
                    <w:rPr>
                      <w:rFonts w:ascii="Arial"/>
                      <w:b/>
                      <w:sz w:val="18"/>
                    </w:rPr>
                    <w:t xml:space="preserve"/>
                  </w:r>
                </w:p>
              </w:txbxContent>
            </v:textbox>
          </v:shape>
          <v:shape id="_x0000_s3079" type="#_x0000_t202" style="position:absolute;left:850;top:15756;width:8144;height:325" o:regroupid="1" fillcolor="#efefef" stroked="f">
            <v:textbox style="mso-next-textbox:#_x0000_s3079" inset="0,0,0,0">
              <w:txbxContent>
                <w:p w:rsidR="002C5EBE" w:rsidRDefault="002C5EBE" w:rsidP="002C5EBE">
                  <w:pPr>
                    <w:spacing w:before="49"/>
                    <w:ind w:right="77"/>
                    <w:jc w:val="righ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sz w:val="18"/>
                    </w:rPr>
                    <w:t>Balance</w:t>
                  </w:r>
                </w:p>
              </w:txbxContent>
            </v:textbox>
          </v:shape>
          <v:shape id="_x0000_s3082" type="#_x0000_t202" style="position:absolute;left:850;top:15431;width:8144;height:325" o:regroupid="1" fillcolor="#efefef" stroked="f">
            <v:textbox style="mso-next-textbox:#_x0000_s3082" inset="0,0,0,0">
              <w:txbxContent>
                <w:p w:rsidR="002C5EBE" w:rsidRDefault="002C5EBE" w:rsidP="002C5EBE">
                  <w:pPr>
                    <w:spacing w:before="49"/>
                    <w:ind w:right="77"/>
                    <w:jc w:val="right"/>
                    <w:rPr>
                      <w:rFonts w:ascii="Arial"/>
                      <w:b/>
                      <w:sz w:val="18"/>
                    </w:rPr>
                  </w:pPr>
                  <w:r>
                    <w:rPr>
                      <w:rFonts w:ascii="Arial"/>
                      <w:b/>
                      <w:sz w:val="18"/>
                    </w:rPr>
                    <w:t>Paid</w:t>
                  </w:r>
                </w:p>
              </w:txbxContent>
            </v:textbox>
          </v:shape>
        </v:group>
      </w:pict>
    </w:r>
  </w:p>
  <w:p w:rsidR="002C5EBE" w:rsidRPr="002C5EBE" w:rsidRDefault="002C5EBE" w:rsidP="002C5EB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BB4" w:rsidRDefault="001F4B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B0A" w:rsidRPr="00756B7C" w:rsidRDefault="00C91B0A" w:rsidP="00756B7C">
      <w:pPr>
        <w:pStyle w:val="TableParagraph"/>
        <w:spacing w:before="0"/>
        <w:rPr>
          <w:rFonts w:ascii="Arial MT" w:eastAsia="Arial MT" w:hAnsi="Arial MT" w:cs="Arial MT"/>
        </w:rPr>
      </w:pPr>
      <w:r>
        <w:separator/>
      </w:r>
    </w:p>
  </w:footnote>
  <w:footnote w:type="continuationSeparator" w:id="1">
    <w:p w:rsidR="00C91B0A" w:rsidRPr="00756B7C" w:rsidRDefault="00C91B0A" w:rsidP="00756B7C">
      <w:pPr>
        <w:pStyle w:val="TableParagraph"/>
        <w:spacing w:before="0"/>
        <w:rPr>
          <w:rFonts w:ascii="Arial MT" w:eastAsia="Arial MT" w:hAnsi="Arial MT" w:cs="Arial MT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BB4" w:rsidRDefault="001F4BB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EBE" w:rsidRDefault="002C5EBE" w:rsidP="002C5EBE">
    <w:pPr>
      <w:pStyle w:val="BodyText"/>
      <w:rPr>
        <w:rFonts w:ascii="Times New Roman"/>
        <w:sz w:val="20"/>
      </w:rPr>
    </w:pPr>
  </w:p>
  <w:p w:rsidR="002C5EBE" w:rsidRDefault="002C5EBE" w:rsidP="002C5EBE">
    <w:pPr>
      <w:pStyle w:val="BodyText"/>
      <w:spacing w:before="8"/>
      <w:jc w:val="right"/>
      <w:rPr>
        <w:rFonts w:ascii="Times New Roman"/>
        <w:sz w:val="21"/>
      </w:rPr>
    </w:pPr>
  </w:p>
  <w:p w:rsidR="002C5EBE" w:rsidRDefault="002C5EBE" w:rsidP="002C5EBE">
    <w:pPr>
      <w:pStyle w:val="BodyText"/>
      <w:ind w:left="110"/>
      <w:rPr>
        <w:rFonts w:ascii="Times New Roman"/>
        <w:sz w:val="20"/>
      </w:rPr>
    </w:pPr>
    <w:r>
      <w:rPr>
        <w:rFonts w:ascii="Times New Roman"/>
        <w:noProof/>
        <w:sz w:val="20"/>
      </w:rPr>
      <w:drawing>
        <wp:inline distT="0" distB="0" distL="0" distR="0">
          <wp:extent cx="1948180" cy="1073150"/>
          <wp:effectExtent l="0" t="0" r="0" b="0"/>
          <wp:docPr id="19" name="Picture 19" descr="C:\Users\mahfu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ahfu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8180" cy="1073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Times New Roman"/>
        <w:sz w:val="20"/>
      </w:rPr>
      <w:br w:type="textWrapping" w:clear="all"/>
    </w:r>
  </w:p>
  <w:p w:rsidR="002C5EBE" w:rsidRDefault="002C5EBE" w:rsidP="002E4AAF">
    <w:pPr>
      <w:spacing w:line="295" w:lineRule="exact"/>
      <w:ind w:right="165"/>
      <w:jc w:val="right"/>
      <w:rPr>
        <w:sz w:val="26"/>
      </w:rPr>
    </w:pPr>
    <w:r>
      <w:rPr>
        <w:sz w:val="26"/>
      </w:rPr>
      <w:t>Food World</w:t>
    </w:r>
  </w:p>
  <w:p w:rsidR="002E4AAF" w:rsidRDefault="002E4AAF" w:rsidP="002E4AAF">
    <w:pPr>
      <w:pStyle w:val="BodyText"/>
      <w:spacing w:before="23" w:line="264" w:lineRule="auto"/>
      <w:ind w:right="164"/>
      <w:jc w:val="right"/>
    </w:pPr>
    <w:r>
      <w:t>Shahid Tajuddin Ahmed Sorony,</w:t>
    </w:r>
  </w:p>
  <w:p w:rsidR="002E4AAF" w:rsidRDefault="002E4AAF" w:rsidP="002E4AAF">
    <w:pPr>
      <w:pStyle w:val="BodyText"/>
      <w:spacing w:before="23" w:line="264" w:lineRule="auto"/>
      <w:ind w:right="164"/>
      <w:jc w:val="right"/>
    </w:pPr>
    <w:r>
      <w:t>Tejgaon Industrial Area, Dhaka-</w:t>
    </w:r>
    <w:r w:rsidRPr="002E4AAF">
      <w:t>1208</w:t>
    </w:r>
    <w:r>
      <w:t>.</w:t>
    </w:r>
  </w:p>
  <w:p w:rsidR="002C5EBE" w:rsidRDefault="002C5EBE" w:rsidP="002E4AAF">
    <w:pPr>
      <w:pStyle w:val="BodyText"/>
      <w:spacing w:before="23" w:line="264" w:lineRule="auto"/>
      <w:ind w:right="164"/>
      <w:jc w:val="right"/>
    </w:pPr>
    <w:r>
      <w:t xml:space="preserve">Helpline: </w:t>
    </w:r>
    <w:r w:rsidR="002E4AAF">
      <w:t>+880171-xxxxxxx</w:t>
    </w:r>
  </w:p>
  <w:p w:rsidR="002C5EBE" w:rsidRDefault="00B272B5" w:rsidP="002C5EBE">
    <w:pPr>
      <w:pStyle w:val="BodyText"/>
      <w:spacing w:before="7"/>
      <w:rPr>
        <w:sz w:val="21"/>
      </w:rPr>
    </w:pPr>
    <w:r w:rsidRPr="00B272B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margin-left:42.5pt;margin-top:13.65pt;width:510.25pt;height:39.8pt;z-index:-251656192;mso-wrap-distance-left:0;mso-wrap-distance-right:0;mso-position-horizontal-relative:page" fillcolor="#efefef" stroked="f">
          <v:textbox style="mso-next-textbox:#_x0000_s3074" inset="0,0,0,0">
            <w:txbxContent>
              <w:p w:rsidR="002C5EBE" w:rsidRDefault="002C5EBE" w:rsidP="002C5EBE">
                <w:pPr>
                  <w:spacing w:before="55"/>
                  <w:ind w:left="56"/>
                  <w:rPr>
                    <w:rFonts w:ascii="Arial"/>
                    <w:b/>
                    <w:sz w:val="30"/>
                  </w:rPr>
                </w:pPr>
                <w:r>
                  <w:rPr>
                    <w:rFonts w:ascii="Arial"/>
                    <w:b/>
                    <w:sz w:val="30"/>
                  </w:rPr>
                  <w:t xml:space="preserve">Invoice #</w:t>
                </w:r>
              </w:p>
              <w:p w:rsidR="002C5EBE" w:rsidRDefault="002C5EBE" w:rsidP="002C5EBE">
                <w:pPr>
                  <w:spacing w:before="22" w:line="340" w:lineRule="exact"/>
                  <w:ind w:left="56" w:right="6749"/>
                  <w:rPr>
                    <w:sz w:val="20"/>
                  </w:rPr>
                </w:pPr>
                <w:r>
                  <w:rPr>
                    <w:sz w:val="20"/>
                  </w:rPr>
                  <w:t xml:space="preserve">Invoice Date: </w:t>
                </w:r>
                <w:r w:rsidR="001306DC">
                  <w:rPr>
                    <w:sz w:val="20"/>
                  </w:rPr>
                  <w:t xml:space="preserve"/>
                </w:r>
              </w:p>
            </w:txbxContent>
          </v:textbox>
          <w10:wrap type="topAndBottom" anchorx="page"/>
        </v:shape>
      </w:pict>
    </w:r>
  </w:p>
  <w:p w:rsidR="002C5EBE" w:rsidRDefault="002C5EBE" w:rsidP="002C5EBE">
    <w:pPr>
      <w:pStyle w:val="BodyText"/>
      <w:rPr>
        <w:sz w:val="20"/>
      </w:rPr>
    </w:pPr>
  </w:p>
  <w:p w:rsidR="002C5EBE" w:rsidRDefault="002C5EBE" w:rsidP="002C5EBE">
    <w:pPr>
      <w:pStyle w:val="BodyText"/>
      <w:spacing w:before="9"/>
      <w:rPr>
        <w:sz w:val="20"/>
      </w:rPr>
    </w:pPr>
  </w:p>
  <w:p w:rsidR="002C5EBE" w:rsidRDefault="002C5EBE" w:rsidP="002C5EBE">
    <w:pPr>
      <w:spacing w:before="93"/>
      <w:ind w:left="167"/>
      <w:rPr>
        <w:rFonts w:ascii="Arial"/>
        <w:b/>
        <w:sz w:val="20"/>
      </w:rPr>
    </w:pPr>
  </w:p>
  <w:p w:rsidR="00B34BA0" w:rsidRPr="00B34BA0" w:rsidRDefault="00B34BA0" w:rsidP="002C5EBE">
    <w:pPr>
      <w:spacing w:before="93"/>
      <w:ind w:left="167"/>
      <w:rPr>
        <w:rFonts w:ascii="Arial"/>
        <w:b/>
        <w:sz w:val="2"/>
      </w:rPr>
    </w:pPr>
  </w:p>
  <w:p w:rsidR="002C5EBE" w:rsidRDefault="002C5EBE" w:rsidP="002C5EBE">
    <w:pPr>
      <w:spacing w:before="93"/>
      <w:ind w:left="167"/>
      <w:rPr>
        <w:rFonts w:ascii="Arial"/>
        <w:b/>
        <w:sz w:val="20"/>
      </w:rPr>
    </w:pPr>
    <w:r>
      <w:rPr>
        <w:rFonts w:ascii="Arial"/>
        <w:b/>
        <w:sz w:val="20"/>
      </w:rPr>
      <w:t>Invoiced To</w:t>
    </w:r>
  </w:p>
  <w:p w:rsidR="00384A5E" w:rsidRPr="00384A5E" w:rsidRDefault="00B272B5" w:rsidP="002C5EBE">
    <w:pPr>
      <w:spacing w:before="93"/>
      <w:ind w:left="167"/>
      <w:rPr>
        <w:rFonts w:ascii="Arial"/>
        <w:sz w:val="20"/>
      </w:rPr>
    </w:pPr>
    <w:r w:rsidRPr="00B272B5">
      <w:rPr>
        <w:noProof/>
        <w:lang w:eastAsia="zh-TW"/>
      </w:rPr>
      <w:pict>
        <v:shape id="_x0000_s3086" type="#_x0000_t202" style="position:absolute;left:0;text-align:left;margin-left:.95pt;margin-top:12.1pt;width:148.5pt;height:28.35pt;z-index:251672576;mso-width-relative:margin;mso-height-relative:margin" filled="f" stroked="f">
          <v:textbox style="mso-next-textbox:#_x0000_s3086">
            <w:txbxContent>
              <w:p w:rsidR="002E4AAF" w:rsidRPr="002E4AAF" w:rsidRDefault="001306DC" w:rsidP="001306DC">
                <w:pPr>
                  <w:pStyle w:val="BodyText"/>
                </w:pPr>
                <w:r>
                  <w:t xml:space="preserve"/>
                </w:r>
              </w:p>
              <w:p w:rsidR="002E4AAF" w:rsidRPr="002E4AAF" w:rsidRDefault="002E4AAF" w:rsidP="002E4AAF">
                <w:pPr>
                  <w:pStyle w:val="BodyText"/>
                </w:pPr>
              </w:p>
            </w:txbxContent>
          </v:textbox>
        </v:shape>
      </w:pict>
    </w:r>
    <w:r w:rsidR="00384A5E">
      <w:rPr>
        <w:rFonts w:ascii="Arial"/>
        <w:sz w:val="20"/>
      </w:rPr>
      <w:t xml:space="preserve"/>
    </w:r>
  </w:p>
  <w:p w:rsidR="002C5EBE" w:rsidRDefault="002C5EBE" w:rsidP="002C5EBE">
    <w:pPr>
      <w:pStyle w:val="BodyText"/>
      <w:spacing w:before="18" w:line="264" w:lineRule="auto"/>
      <w:ind w:left="167" w:right="7895"/>
    </w:pPr>
  </w:p>
  <w:p w:rsidR="002E4AAF" w:rsidRDefault="002E4AAF" w:rsidP="002C5EBE">
    <w:pPr>
      <w:pStyle w:val="BodyText"/>
      <w:spacing w:before="18" w:line="264" w:lineRule="auto"/>
      <w:ind w:left="167" w:right="789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BB4" w:rsidRDefault="001F4BB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6626">
      <o:colormenu v:ext="edit" fillcolor="none" strokecolor="none"/>
    </o:shapedefaults>
    <o:shapelayout v:ext="edit">
      <o:idmap v:ext="edit" data="3"/>
      <o:regrouptable v:ext="edit">
        <o:entry new="1" old="0"/>
      </o:regrouptable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009C7"/>
    <w:rsid w:val="00052CF0"/>
    <w:rsid w:val="001009C7"/>
    <w:rsid w:val="00115B81"/>
    <w:rsid w:val="001306DC"/>
    <w:rsid w:val="001500E2"/>
    <w:rsid w:val="00150D5D"/>
    <w:rsid w:val="001C0C01"/>
    <w:rsid w:val="001D5B0A"/>
    <w:rsid w:val="001D7EDA"/>
    <w:rsid w:val="001F4BB4"/>
    <w:rsid w:val="002941F5"/>
    <w:rsid w:val="002C5EBE"/>
    <w:rsid w:val="002E4AAF"/>
    <w:rsid w:val="00384A5E"/>
    <w:rsid w:val="003C6159"/>
    <w:rsid w:val="003E19D7"/>
    <w:rsid w:val="00401174"/>
    <w:rsid w:val="00405B8B"/>
    <w:rsid w:val="00412024"/>
    <w:rsid w:val="004138B6"/>
    <w:rsid w:val="0046134E"/>
    <w:rsid w:val="004E47E3"/>
    <w:rsid w:val="0052702E"/>
    <w:rsid w:val="005823B5"/>
    <w:rsid w:val="005E0E5D"/>
    <w:rsid w:val="00691D1C"/>
    <w:rsid w:val="006C0E5B"/>
    <w:rsid w:val="006E18D9"/>
    <w:rsid w:val="007364E1"/>
    <w:rsid w:val="00756B7C"/>
    <w:rsid w:val="00811037"/>
    <w:rsid w:val="00813439"/>
    <w:rsid w:val="00817B25"/>
    <w:rsid w:val="00826D95"/>
    <w:rsid w:val="00847427"/>
    <w:rsid w:val="0085209F"/>
    <w:rsid w:val="009C34E7"/>
    <w:rsid w:val="00A22EAC"/>
    <w:rsid w:val="00B1208F"/>
    <w:rsid w:val="00B272B5"/>
    <w:rsid w:val="00B34BA0"/>
    <w:rsid w:val="00B741C8"/>
    <w:rsid w:val="00BC078F"/>
    <w:rsid w:val="00C44EF0"/>
    <w:rsid w:val="00C91B0A"/>
    <w:rsid w:val="00CB215F"/>
    <w:rsid w:val="00D86175"/>
    <w:rsid w:val="00DA4B6C"/>
    <w:rsid w:val="00DB0C17"/>
    <w:rsid w:val="00E26A92"/>
    <w:rsid w:val="00EA3576"/>
    <w:rsid w:val="00EF5132"/>
    <w:rsid w:val="00F50A53"/>
    <w:rsid w:val="00F66B7D"/>
    <w:rsid w:val="00F775EF"/>
    <w:rsid w:val="00F87C4C"/>
    <w:rsid w:val="00FA3E4C"/>
    <w:rsid w:val="00FC7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C0E5B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C0E5B"/>
    <w:rPr>
      <w:sz w:val="18"/>
      <w:szCs w:val="18"/>
    </w:rPr>
  </w:style>
  <w:style w:type="paragraph" w:styleId="Title">
    <w:name w:val="Title"/>
    <w:basedOn w:val="Normal"/>
    <w:uiPriority w:val="1"/>
    <w:qFormat/>
    <w:rsid w:val="006C0E5B"/>
    <w:pPr>
      <w:spacing w:line="560" w:lineRule="exact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6C0E5B"/>
  </w:style>
  <w:style w:type="paragraph" w:customStyle="1" w:styleId="TableParagraph">
    <w:name w:val="Table Paragraph"/>
    <w:basedOn w:val="Normal"/>
    <w:uiPriority w:val="1"/>
    <w:qFormat/>
    <w:rsid w:val="006C0E5B"/>
    <w:pPr>
      <w:spacing w:before="49"/>
      <w:ind w:left="340" w:right="398"/>
      <w:jc w:val="center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D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D95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56B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6B7C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756B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6B7C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43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mahfu\Desktop\My%20Apps\e-commerce-and-cms-assignment\assets\Invoic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2210D-68AF-41CF-9EC7-78FA397F6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Template.dotx</Template>
  <TotalTime>6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Sultan Al Mahfuz</dc:creator>
  <cp:lastModifiedBy>Muhammad Sultan Al Mahfuz</cp:lastModifiedBy>
  <cp:revision>10</cp:revision>
  <dcterms:created xsi:type="dcterms:W3CDTF">2023-06-04T00:10:00Z</dcterms:created>
  <dcterms:modified xsi:type="dcterms:W3CDTF">2023-06-04T01:55:00Z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2023-05-21T00:00:00Z</vt:filetime>
  </property>
  <property fmtid="{D5CDD505-2E9C-101B-9397-08002B2CF9AE}" pid="3" name="Creator">
    <vt:lpwstr>WHMCS</vt:lpwstr>
  </property>
  <property fmtid="{D5CDD505-2E9C-101B-9397-08002B2CF9AE}" pid="4" name="LastSaved">
    <vt:filetime>2023-05-28T00:00:00Z</vt:filetime>
  </property>
</Properties>
</file>